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764" w:tblpY="721"/>
        <w:tblW w:w="10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43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614"/>
        <w:gridCol w:w="1559"/>
        <w:gridCol w:w="248"/>
        <w:gridCol w:w="472"/>
        <w:gridCol w:w="270"/>
        <w:gridCol w:w="1800"/>
        <w:gridCol w:w="450"/>
        <w:gridCol w:w="2430"/>
      </w:tblGrid>
      <w:tr w:rsidR="00E97987" w14:paraId="52546A23" w14:textId="77777777" w:rsidTr="00B63B02">
        <w:trPr>
          <w:trHeight w:val="477"/>
        </w:trPr>
        <w:sdt>
          <w:sdtPr>
            <w:rPr>
              <w:sz w:val="40"/>
            </w:rPr>
            <w:alias w:val="Author"/>
            <w:id w:val="89610595"/>
            <w:placeholder>
              <w:docPart w:val="94D22E728E0E4024901F06A0645BE9D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10843" w:type="dxa"/>
                <w:gridSpan w:val="8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14:paraId="5DE5C21B" w14:textId="77777777" w:rsidR="00E97987" w:rsidRDefault="00E97987" w:rsidP="00B63B02">
                <w:pPr>
                  <w:pStyle w:val="YourName"/>
                </w:pPr>
                <w:r w:rsidRPr="007F0689">
                  <w:rPr>
                    <w:sz w:val="40"/>
                  </w:rPr>
                  <w:t>Mason D. Holt</w:t>
                </w:r>
              </w:p>
            </w:tc>
          </w:sdtContent>
        </w:sdt>
      </w:tr>
      <w:tr w:rsidR="00E97987" w14:paraId="2E0D1CE7" w14:textId="77777777" w:rsidTr="00FF3753">
        <w:trPr>
          <w:trHeight w:val="32"/>
        </w:trPr>
        <w:tc>
          <w:tcPr>
            <w:tcW w:w="10843" w:type="dxa"/>
            <w:gridSpan w:val="8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14:paraId="0B78A2E0" w14:textId="77777777" w:rsidR="00E97987" w:rsidRPr="007F0689" w:rsidRDefault="007C507F" w:rsidP="00B63B02">
            <w:pPr>
              <w:pStyle w:val="AllCapsCopy"/>
              <w:rPr>
                <w:b/>
              </w:rPr>
            </w:pPr>
            <w:r w:rsidRPr="007F0689">
              <w:rPr>
                <w:b/>
                <w:sz w:val="20"/>
              </w:rPr>
              <w:t xml:space="preserve">Berkeley, CA 94704 </w:t>
            </w:r>
            <w:r w:rsidR="00E97987" w:rsidRPr="007F0689">
              <w:rPr>
                <w:b/>
                <w:sz w:val="20"/>
              </w:rPr>
              <w:t xml:space="preserve">/ (707) 495-8733 / </w:t>
            </w:r>
            <w:sdt>
              <w:sdtPr>
                <w:rPr>
                  <w:b/>
                  <w:sz w:val="20"/>
                </w:rPr>
                <w:id w:val="270048422"/>
                <w:placeholder>
                  <w:docPart w:val="DE881C3EC4A74BB291CCA0733F3196BE"/>
                </w:placeholder>
              </w:sdtPr>
              <w:sdtContent>
                <w:r w:rsidR="00E97987" w:rsidRPr="007F0689">
                  <w:rPr>
                    <w:b/>
                    <w:sz w:val="20"/>
                  </w:rPr>
                  <w:t>mason@berkeley.edu</w:t>
                </w:r>
              </w:sdtContent>
            </w:sdt>
          </w:p>
        </w:tc>
      </w:tr>
      <w:tr w:rsidR="00E97987" w:rsidRPr="00B00BA1" w14:paraId="4167F6E2" w14:textId="77777777" w:rsidTr="00B63B02">
        <w:trPr>
          <w:trHeight w:val="40"/>
        </w:trPr>
        <w:tc>
          <w:tcPr>
            <w:tcW w:w="10843" w:type="dxa"/>
            <w:gridSpan w:val="8"/>
          </w:tcPr>
          <w:p w14:paraId="481AA63B" w14:textId="77777777" w:rsidR="00E97987" w:rsidRPr="00B00BA1" w:rsidRDefault="00E97987" w:rsidP="00B63B02">
            <w:pPr>
              <w:pStyle w:val="SectionHeadings"/>
              <w:tabs>
                <w:tab w:val="left" w:pos="7360"/>
              </w:tabs>
              <w:spacing w:before="120"/>
              <w:rPr>
                <w:sz w:val="24"/>
              </w:rPr>
            </w:pPr>
            <w:r w:rsidRPr="007F0689">
              <w:rPr>
                <w:sz w:val="28"/>
              </w:rPr>
              <w:t>Education</w:t>
            </w:r>
            <w:r w:rsidRPr="00B00BA1">
              <w:rPr>
                <w:sz w:val="24"/>
              </w:rPr>
              <w:tab/>
            </w:r>
          </w:p>
        </w:tc>
      </w:tr>
      <w:tr w:rsidR="00046C13" w:rsidRPr="00B00BA1" w14:paraId="1352A786" w14:textId="77777777" w:rsidTr="00FF3753">
        <w:trPr>
          <w:trHeight w:val="54"/>
        </w:trPr>
        <w:tc>
          <w:tcPr>
            <w:tcW w:w="5421" w:type="dxa"/>
            <w:gridSpan w:val="3"/>
            <w:vAlign w:val="center"/>
          </w:tcPr>
          <w:p w14:paraId="4DFA1503" w14:textId="19627E45" w:rsidR="00046C13" w:rsidRPr="00B00BA1" w:rsidRDefault="00046C13" w:rsidP="00046C13">
            <w:pPr>
              <w:pStyle w:val="Italics"/>
              <w:rPr>
                <w:sz w:val="18"/>
              </w:rPr>
            </w:pPr>
            <w:r>
              <w:rPr>
                <w:rFonts w:asciiTheme="majorHAnsi" w:hAnsiTheme="majorHAnsi"/>
                <w:i w:val="0"/>
                <w:sz w:val="18"/>
              </w:rPr>
              <w:t>UNIVERSITY OF CALIFORNIA, BERKELEY</w:t>
            </w:r>
            <w:r w:rsidRPr="00CE791A">
              <w:rPr>
                <w:rFonts w:asciiTheme="majorHAnsi" w:hAnsiTheme="majorHAnsi"/>
                <w:i w:val="0"/>
                <w:sz w:val="18"/>
              </w:rPr>
              <w:t xml:space="preserve">: </w:t>
            </w:r>
            <w:r>
              <w:rPr>
                <w:i w:val="0"/>
                <w:sz w:val="18"/>
              </w:rPr>
              <w:t>Bioengineering</w:t>
            </w:r>
          </w:p>
        </w:tc>
        <w:tc>
          <w:tcPr>
            <w:tcW w:w="5422" w:type="dxa"/>
            <w:gridSpan w:val="5"/>
            <w:vAlign w:val="center"/>
          </w:tcPr>
          <w:p w14:paraId="19F2D143" w14:textId="4C8D31CE" w:rsidR="00046C13" w:rsidRPr="00B00BA1" w:rsidRDefault="00046C13" w:rsidP="00B63B02">
            <w:pPr>
              <w:pStyle w:val="Italics"/>
              <w:jc w:val="right"/>
              <w:rPr>
                <w:sz w:val="18"/>
              </w:rPr>
            </w:pPr>
            <w:r>
              <w:rPr>
                <w:sz w:val="18"/>
              </w:rPr>
              <w:t>August 2013 to May 2017 (expected)</w:t>
            </w:r>
          </w:p>
        </w:tc>
      </w:tr>
      <w:tr w:rsidR="00E97987" w:rsidRPr="00B00BA1" w14:paraId="516310C2" w14:textId="77777777" w:rsidTr="00AC5EC3">
        <w:trPr>
          <w:trHeight w:val="48"/>
        </w:trPr>
        <w:tc>
          <w:tcPr>
            <w:tcW w:w="10843" w:type="dxa"/>
            <w:gridSpan w:val="8"/>
          </w:tcPr>
          <w:p w14:paraId="1CADC4C9" w14:textId="77777777" w:rsidR="00E97987" w:rsidRPr="00B00BA1" w:rsidRDefault="00E97987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Member of PREP, a pr</w:t>
            </w:r>
            <w:bookmarkStart w:id="0" w:name="_GoBack"/>
            <w:bookmarkEnd w:id="0"/>
            <w:r>
              <w:rPr>
                <w:sz w:val="18"/>
              </w:rPr>
              <w:t>e-engineering program for historically underrepresented, low income, and first generation college students</w:t>
            </w:r>
          </w:p>
        </w:tc>
      </w:tr>
      <w:tr w:rsidR="00AC5EC3" w:rsidRPr="00B00BA1" w14:paraId="6D3CF6EE" w14:textId="77777777" w:rsidTr="001A65BB">
        <w:trPr>
          <w:trHeight w:val="40"/>
        </w:trPr>
        <w:tc>
          <w:tcPr>
            <w:tcW w:w="3614" w:type="dxa"/>
            <w:vAlign w:val="center"/>
          </w:tcPr>
          <w:p w14:paraId="6086D617" w14:textId="20E93EEE" w:rsidR="00AC5EC3" w:rsidRPr="00AC5EC3" w:rsidRDefault="00AC5EC3" w:rsidP="00AC5EC3">
            <w:pPr>
              <w:pStyle w:val="AllCapsCopy"/>
              <w:rPr>
                <w:sz w:val="18"/>
              </w:rPr>
            </w:pPr>
            <w:r>
              <w:rPr>
                <w:rFonts w:asciiTheme="majorHAnsi" w:hAnsiTheme="majorHAnsi"/>
                <w:sz w:val="18"/>
              </w:rPr>
              <w:t>Windsor High School</w:t>
            </w:r>
          </w:p>
        </w:tc>
        <w:tc>
          <w:tcPr>
            <w:tcW w:w="4799" w:type="dxa"/>
            <w:gridSpan w:val="6"/>
            <w:vAlign w:val="center"/>
          </w:tcPr>
          <w:p w14:paraId="2FD0149C" w14:textId="2F1FF399" w:rsidR="00AC5EC3" w:rsidRPr="00B00BA1" w:rsidRDefault="00AC5EC3" w:rsidP="00AC5EC3">
            <w:pPr>
              <w:pStyle w:val="Copy"/>
              <w:rPr>
                <w:sz w:val="18"/>
              </w:rPr>
            </w:pPr>
          </w:p>
        </w:tc>
        <w:tc>
          <w:tcPr>
            <w:tcW w:w="2430" w:type="dxa"/>
          </w:tcPr>
          <w:p w14:paraId="5CB37FDC" w14:textId="77777777" w:rsidR="00AC5EC3" w:rsidRPr="00B00BA1" w:rsidRDefault="00AC5EC3" w:rsidP="00AC5EC3">
            <w:pPr>
              <w:pStyle w:val="Italics"/>
              <w:jc w:val="right"/>
              <w:rPr>
                <w:sz w:val="18"/>
              </w:rPr>
            </w:pPr>
            <w:r w:rsidRPr="00B00BA1">
              <w:rPr>
                <w:sz w:val="18"/>
              </w:rPr>
              <w:t>August 2008 to June 2013</w:t>
            </w:r>
          </w:p>
        </w:tc>
      </w:tr>
      <w:tr w:rsidR="00E97987" w:rsidRPr="00B00BA1" w14:paraId="05DBAFE3" w14:textId="77777777" w:rsidTr="00B63B02">
        <w:trPr>
          <w:trHeight w:val="40"/>
        </w:trPr>
        <w:tc>
          <w:tcPr>
            <w:tcW w:w="10843" w:type="dxa"/>
            <w:gridSpan w:val="8"/>
          </w:tcPr>
          <w:p w14:paraId="56DA0AC3" w14:textId="77777777" w:rsidR="00E97987" w:rsidRPr="00B00BA1" w:rsidRDefault="00E97987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B00BA1">
              <w:rPr>
                <w:sz w:val="18"/>
              </w:rPr>
              <w:t>Member of Upward Bound and AVID, college readiness programs for underprivileged youth</w:t>
            </w:r>
          </w:p>
        </w:tc>
      </w:tr>
      <w:tr w:rsidR="00E97987" w:rsidRPr="00B00BA1" w14:paraId="45F1667D" w14:textId="77777777" w:rsidTr="00B63B02">
        <w:trPr>
          <w:trHeight w:val="20"/>
        </w:trPr>
        <w:tc>
          <w:tcPr>
            <w:tcW w:w="10843" w:type="dxa"/>
            <w:gridSpan w:val="8"/>
          </w:tcPr>
          <w:p w14:paraId="57F75129" w14:textId="164862C6" w:rsidR="00E97987" w:rsidRPr="00B00BA1" w:rsidRDefault="00692B95" w:rsidP="00B63B02">
            <w:pPr>
              <w:pStyle w:val="SectionHeadings"/>
              <w:spacing w:before="120"/>
              <w:rPr>
                <w:sz w:val="24"/>
              </w:rPr>
            </w:pPr>
            <w:r>
              <w:rPr>
                <w:sz w:val="28"/>
              </w:rPr>
              <w:t xml:space="preserve">PROFESSIONAL </w:t>
            </w:r>
            <w:r w:rsidR="00E97987" w:rsidRPr="007F0689">
              <w:rPr>
                <w:sz w:val="28"/>
              </w:rPr>
              <w:t>Work Experience</w:t>
            </w:r>
          </w:p>
        </w:tc>
      </w:tr>
      <w:tr w:rsidR="00CE791A" w:rsidRPr="00B00BA1" w14:paraId="024B035B" w14:textId="77777777" w:rsidTr="00B63B02">
        <w:trPr>
          <w:trHeight w:val="20"/>
        </w:trPr>
        <w:tc>
          <w:tcPr>
            <w:tcW w:w="8413" w:type="dxa"/>
            <w:gridSpan w:val="7"/>
            <w:vAlign w:val="center"/>
          </w:tcPr>
          <w:p w14:paraId="62EEFB23" w14:textId="3089486B" w:rsidR="00CE791A" w:rsidRPr="00CE791A" w:rsidRDefault="00CE791A" w:rsidP="00B63B02">
            <w:pPr>
              <w:pStyle w:val="Copy"/>
              <w:rPr>
                <w:rFonts w:asciiTheme="majorHAnsi" w:hAnsiTheme="majorHAnsi"/>
                <w:sz w:val="18"/>
              </w:rPr>
            </w:pPr>
            <w:r w:rsidRPr="00115AE3">
              <w:rPr>
                <w:rFonts w:asciiTheme="majorHAnsi" w:hAnsiTheme="majorHAnsi"/>
                <w:sz w:val="18"/>
              </w:rPr>
              <w:t xml:space="preserve">IT </w:t>
            </w:r>
            <w:r>
              <w:rPr>
                <w:rFonts w:asciiTheme="majorHAnsi" w:hAnsiTheme="majorHAnsi"/>
                <w:sz w:val="18"/>
              </w:rPr>
              <w:t xml:space="preserve">CONSULTANT: </w:t>
            </w:r>
            <w:r w:rsidRPr="00CE791A">
              <w:rPr>
                <w:sz w:val="18"/>
              </w:rPr>
              <w:t>Residential Computing and SA-IT at Berkeley</w:t>
            </w:r>
          </w:p>
        </w:tc>
        <w:tc>
          <w:tcPr>
            <w:tcW w:w="2430" w:type="dxa"/>
            <w:vAlign w:val="center"/>
          </w:tcPr>
          <w:p w14:paraId="05254815" w14:textId="77777777" w:rsidR="00CE791A" w:rsidRPr="000B7C46" w:rsidRDefault="00CE791A" w:rsidP="00B63B02">
            <w:pPr>
              <w:pStyle w:val="Italics"/>
              <w:jc w:val="right"/>
              <w:rPr>
                <w:b/>
                <w:sz w:val="18"/>
              </w:rPr>
            </w:pPr>
            <w:r>
              <w:rPr>
                <w:sz w:val="18"/>
              </w:rPr>
              <w:t>May 2014 to Current</w:t>
            </w:r>
          </w:p>
        </w:tc>
      </w:tr>
      <w:tr w:rsidR="007C507F" w:rsidRPr="00B00BA1" w14:paraId="6762A2A0" w14:textId="77777777" w:rsidTr="00B63B02">
        <w:trPr>
          <w:trHeight w:val="20"/>
        </w:trPr>
        <w:tc>
          <w:tcPr>
            <w:tcW w:w="10843" w:type="dxa"/>
            <w:gridSpan w:val="8"/>
          </w:tcPr>
          <w:p w14:paraId="12CC769B" w14:textId="77777777" w:rsidR="007C507F" w:rsidRDefault="00115AE3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Cooperate with students, families, and UC Berkeley staff to solve computer issues over the phone, email, and in person.</w:t>
            </w:r>
          </w:p>
          <w:p w14:paraId="48EEC2CC" w14:textId="77777777" w:rsidR="00167C83" w:rsidRDefault="007F0689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Operated computers that were infected with malware and viruses, using programs and problem solving to remove the issues.</w:t>
            </w:r>
          </w:p>
          <w:p w14:paraId="0AB3D638" w14:textId="77777777" w:rsidR="00115AE3" w:rsidRDefault="00115AE3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Discover creative solutions to problems such as hardware, software, and wireless connectivity issues.</w:t>
            </w:r>
          </w:p>
          <w:p w14:paraId="302DC81C" w14:textId="77777777" w:rsidR="00115AE3" w:rsidRPr="00B00BA1" w:rsidRDefault="00115AE3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 xml:space="preserve">Communicate within a team of </w:t>
            </w:r>
            <w:r w:rsidR="00D26B29">
              <w:rPr>
                <w:sz w:val="18"/>
              </w:rPr>
              <w:t>six and utilize Mutt and IRC within Unix to optimize communications between people.</w:t>
            </w:r>
          </w:p>
        </w:tc>
      </w:tr>
      <w:tr w:rsidR="00CE791A" w:rsidRPr="00B00BA1" w14:paraId="06734C8B" w14:textId="77777777" w:rsidTr="00B63B02">
        <w:trPr>
          <w:trHeight w:val="216"/>
        </w:trPr>
        <w:tc>
          <w:tcPr>
            <w:tcW w:w="8413" w:type="dxa"/>
            <w:gridSpan w:val="7"/>
            <w:tcMar>
              <w:bottom w:w="0" w:type="dxa"/>
            </w:tcMar>
            <w:vAlign w:val="center"/>
          </w:tcPr>
          <w:p w14:paraId="59C56BE6" w14:textId="1F292351" w:rsidR="00CE791A" w:rsidRPr="00CE791A" w:rsidRDefault="00CE791A" w:rsidP="00B63B02">
            <w:pPr>
              <w:pStyle w:val="Italics"/>
              <w:rPr>
                <w:b/>
                <w:i w:val="0"/>
                <w:sz w:val="18"/>
              </w:rPr>
            </w:pPr>
            <w:r>
              <w:rPr>
                <w:rFonts w:asciiTheme="majorHAnsi" w:hAnsiTheme="majorHAnsi"/>
                <w:i w:val="0"/>
                <w:sz w:val="18"/>
              </w:rPr>
              <w:t>GENERAL ASSISTANT</w:t>
            </w:r>
            <w:r w:rsidRPr="00CE791A">
              <w:rPr>
                <w:rFonts w:asciiTheme="majorHAnsi" w:hAnsiTheme="majorHAnsi"/>
                <w:i w:val="0"/>
                <w:sz w:val="18"/>
              </w:rPr>
              <w:t xml:space="preserve">: </w:t>
            </w:r>
            <w:r>
              <w:rPr>
                <w:i w:val="0"/>
                <w:sz w:val="18"/>
              </w:rPr>
              <w:t>eBay Clothing Vendor</w:t>
            </w:r>
          </w:p>
        </w:tc>
        <w:tc>
          <w:tcPr>
            <w:tcW w:w="2430" w:type="dxa"/>
            <w:vAlign w:val="center"/>
          </w:tcPr>
          <w:p w14:paraId="7D0D689D" w14:textId="53FE961F" w:rsidR="00CE791A" w:rsidRPr="00B00BA1" w:rsidRDefault="00CE791A" w:rsidP="00B63B02">
            <w:pPr>
              <w:pStyle w:val="Italics"/>
              <w:jc w:val="right"/>
              <w:rPr>
                <w:sz w:val="18"/>
              </w:rPr>
            </w:pPr>
            <w:r w:rsidRPr="000312A1">
              <w:rPr>
                <w:sz w:val="18"/>
              </w:rPr>
              <w:t>July 2011 to August 2013</w:t>
            </w:r>
          </w:p>
        </w:tc>
      </w:tr>
      <w:tr w:rsidR="007C507F" w:rsidRPr="00B00BA1" w14:paraId="35028B37" w14:textId="77777777" w:rsidTr="00B63B02">
        <w:trPr>
          <w:trHeight w:val="221"/>
        </w:trPr>
        <w:tc>
          <w:tcPr>
            <w:tcW w:w="10843" w:type="dxa"/>
            <w:gridSpan w:val="8"/>
            <w:tcMar>
              <w:bottom w:w="144" w:type="dxa"/>
            </w:tcMar>
          </w:tcPr>
          <w:p w14:paraId="104C2D91" w14:textId="77777777" w:rsidR="007C507F" w:rsidRPr="00B00BA1" w:rsidRDefault="007C507F" w:rsidP="00B63B02">
            <w:pPr>
              <w:pStyle w:val="ResponsibilitiesAchievements"/>
              <w:contextualSpacing/>
              <w:rPr>
                <w:sz w:val="18"/>
              </w:rPr>
            </w:pPr>
            <w:r w:rsidRPr="00B00BA1">
              <w:rPr>
                <w:sz w:val="18"/>
              </w:rPr>
              <w:t xml:space="preserve">Organized an effective method of </w:t>
            </w:r>
            <w:r w:rsidR="00D26B29">
              <w:rPr>
                <w:sz w:val="18"/>
              </w:rPr>
              <w:t xml:space="preserve">creating and processing photos </w:t>
            </w:r>
            <w:r w:rsidRPr="00B00BA1">
              <w:rPr>
                <w:sz w:val="18"/>
              </w:rPr>
              <w:t>of products that increased overall productivity in the workplace</w:t>
            </w:r>
          </w:p>
          <w:p w14:paraId="557CC893" w14:textId="77777777" w:rsidR="007C507F" w:rsidRPr="00B00BA1" w:rsidRDefault="007C507F" w:rsidP="00B63B02">
            <w:pPr>
              <w:pStyle w:val="ResponsibilitiesAchievements"/>
              <w:contextualSpacing/>
              <w:rPr>
                <w:sz w:val="18"/>
              </w:rPr>
            </w:pPr>
            <w:r w:rsidRPr="00B00BA1">
              <w:rPr>
                <w:sz w:val="18"/>
              </w:rPr>
              <w:t>Handled relations with customer service, maintaining approximately 99.8% positive feedback on overall transactions</w:t>
            </w:r>
          </w:p>
          <w:p w14:paraId="2F279262" w14:textId="77777777" w:rsidR="007C507F" w:rsidRDefault="007C507F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B00BA1">
              <w:rPr>
                <w:sz w:val="18"/>
              </w:rPr>
              <w:t xml:space="preserve">Maintained </w:t>
            </w:r>
            <w:r>
              <w:rPr>
                <w:sz w:val="18"/>
              </w:rPr>
              <w:t>computers and mobile devices to assist in locating and marketing products</w:t>
            </w:r>
            <w:r w:rsidR="00D26B29">
              <w:rPr>
                <w:sz w:val="18"/>
              </w:rPr>
              <w:t>, increasing discovery valuable items</w:t>
            </w:r>
          </w:p>
          <w:p w14:paraId="1C27916C" w14:textId="77777777" w:rsidR="00167C83" w:rsidRPr="00D26B29" w:rsidRDefault="00167C83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 xml:space="preserve">Managed implementation and </w:t>
            </w:r>
            <w:r w:rsidR="007F0689">
              <w:rPr>
                <w:sz w:val="18"/>
              </w:rPr>
              <w:t>instruction of new software and devices that were used to increase the workers’ range of abilities</w:t>
            </w:r>
          </w:p>
        </w:tc>
      </w:tr>
      <w:tr w:rsidR="007C507F" w:rsidRPr="00B00BA1" w14:paraId="4739EF55" w14:textId="77777777" w:rsidTr="00B63B02">
        <w:trPr>
          <w:trHeight w:val="56"/>
        </w:trPr>
        <w:tc>
          <w:tcPr>
            <w:tcW w:w="10843" w:type="dxa"/>
            <w:gridSpan w:val="8"/>
          </w:tcPr>
          <w:p w14:paraId="3DA3928D" w14:textId="2138ACC2" w:rsidR="007C507F" w:rsidRPr="00B00BA1" w:rsidRDefault="00692B95" w:rsidP="00B63B02">
            <w:pPr>
              <w:pStyle w:val="SectionHeadings"/>
              <w:spacing w:before="120"/>
              <w:rPr>
                <w:sz w:val="24"/>
              </w:rPr>
            </w:pPr>
            <w:r>
              <w:rPr>
                <w:sz w:val="28"/>
              </w:rPr>
              <w:t>EXTRACURRICULAR AND LEADERSHIP</w:t>
            </w:r>
          </w:p>
        </w:tc>
      </w:tr>
      <w:tr w:rsidR="00B63B02" w:rsidRPr="00B00BA1" w14:paraId="3DC73811" w14:textId="77777777" w:rsidTr="00B63B02">
        <w:trPr>
          <w:trHeight w:val="230"/>
        </w:trPr>
        <w:tc>
          <w:tcPr>
            <w:tcW w:w="5893" w:type="dxa"/>
            <w:gridSpan w:val="4"/>
            <w:tcMar>
              <w:bottom w:w="0" w:type="dxa"/>
            </w:tcMar>
            <w:vAlign w:val="center"/>
          </w:tcPr>
          <w:p w14:paraId="135C09CB" w14:textId="4BFE1A52" w:rsidR="00CE791A" w:rsidRPr="00FA2B4A" w:rsidRDefault="00FA2B4A" w:rsidP="00B63B02">
            <w:pPr>
              <w:pStyle w:val="Italics"/>
              <w:rPr>
                <w:b/>
                <w:i w:val="0"/>
                <w:sz w:val="18"/>
              </w:rPr>
            </w:pPr>
            <w:r>
              <w:rPr>
                <w:rFonts w:asciiTheme="majorHAnsi" w:hAnsiTheme="majorHAnsi"/>
                <w:i w:val="0"/>
                <w:sz w:val="18"/>
              </w:rPr>
              <w:t>VICE PRESIDENT OF INTERNAL AFFAIRS</w:t>
            </w:r>
            <w:r w:rsidRPr="00CE791A">
              <w:rPr>
                <w:rFonts w:asciiTheme="majorHAnsi" w:hAnsiTheme="majorHAnsi"/>
                <w:i w:val="0"/>
                <w:sz w:val="18"/>
              </w:rPr>
              <w:t>:</w:t>
            </w:r>
            <w:r>
              <w:rPr>
                <w:rFonts w:asciiTheme="majorHAnsi" w:hAnsiTheme="majorHAnsi"/>
                <w:i w:val="0"/>
                <w:sz w:val="18"/>
              </w:rPr>
              <w:t xml:space="preserve"> </w:t>
            </w:r>
            <w:r>
              <w:rPr>
                <w:i w:val="0"/>
                <w:sz w:val="18"/>
              </w:rPr>
              <w:t>Out for Science, Technology, Engineering, and Mathematics (</w:t>
            </w:r>
            <w:proofErr w:type="spellStart"/>
            <w:r>
              <w:rPr>
                <w:i w:val="0"/>
                <w:sz w:val="18"/>
              </w:rPr>
              <w:t>oSTEM</w:t>
            </w:r>
            <w:proofErr w:type="spellEnd"/>
            <w:r>
              <w:rPr>
                <w:i w:val="0"/>
                <w:sz w:val="18"/>
              </w:rPr>
              <w:t>)</w:t>
            </w:r>
          </w:p>
        </w:tc>
        <w:tc>
          <w:tcPr>
            <w:tcW w:w="4950" w:type="dxa"/>
            <w:gridSpan w:val="4"/>
            <w:vAlign w:val="center"/>
          </w:tcPr>
          <w:p w14:paraId="7AE1A6C1" w14:textId="3CA3977E" w:rsidR="00CE791A" w:rsidRPr="007F0689" w:rsidRDefault="00CE791A" w:rsidP="00B63B02">
            <w:pPr>
              <w:pStyle w:val="Italics"/>
              <w:jc w:val="right"/>
              <w:rPr>
                <w:sz w:val="18"/>
              </w:rPr>
            </w:pPr>
            <w:r w:rsidRPr="000312A1">
              <w:rPr>
                <w:sz w:val="18"/>
              </w:rPr>
              <w:t>July 2011 to August 2013</w:t>
            </w:r>
          </w:p>
        </w:tc>
      </w:tr>
      <w:tr w:rsidR="00CE791A" w:rsidRPr="00B00BA1" w14:paraId="0F969435" w14:textId="77777777" w:rsidTr="00B63B02">
        <w:trPr>
          <w:trHeight w:val="977"/>
        </w:trPr>
        <w:tc>
          <w:tcPr>
            <w:tcW w:w="10843" w:type="dxa"/>
            <w:gridSpan w:val="8"/>
            <w:tcMar>
              <w:bottom w:w="0" w:type="dxa"/>
            </w:tcMar>
          </w:tcPr>
          <w:p w14:paraId="0BD42587" w14:textId="1B525EF1" w:rsidR="00CE791A" w:rsidRDefault="00CE791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Direct oSTEM’s weekly meetings, starting from the initial idea, to the implementation, creating the year’s highest turnouts</w:t>
            </w:r>
          </w:p>
          <w:p w14:paraId="4211057D" w14:textId="408C10F2" w:rsidR="00CE791A" w:rsidRDefault="00CE791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Organize, and personally present at, workshops involving interviews, r</w:t>
            </w:r>
            <w:r w:rsidRPr="00E351E2">
              <w:rPr>
                <w:sz w:val="18"/>
              </w:rPr>
              <w:t>é</w:t>
            </w:r>
            <w:r>
              <w:rPr>
                <w:sz w:val="18"/>
              </w:rPr>
              <w:t>sum</w:t>
            </w:r>
            <w:r w:rsidRPr="00E351E2">
              <w:rPr>
                <w:sz w:val="18"/>
              </w:rPr>
              <w:t>é</w:t>
            </w:r>
            <w:r>
              <w:rPr>
                <w:sz w:val="18"/>
              </w:rPr>
              <w:t>s, company infosessions, and sexual health</w:t>
            </w:r>
          </w:p>
          <w:p w14:paraId="4313564A" w14:textId="4CCCFDDF" w:rsidR="00CE791A" w:rsidRDefault="00CE791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Manage issues between members and officers, resolving disputes quickly to avoid it effecting the organization as a whole</w:t>
            </w:r>
          </w:p>
          <w:p w14:paraId="4B301B5D" w14:textId="3F543B6E" w:rsidR="00CE791A" w:rsidRPr="00076DAB" w:rsidRDefault="00CE791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Attend LGBT+ professional networking conferences in New York, Google Headquarters, and Carnegie Mellon</w:t>
            </w:r>
          </w:p>
        </w:tc>
      </w:tr>
      <w:tr w:rsidR="00FA2B4A" w:rsidRPr="00B00BA1" w14:paraId="4687E7C0" w14:textId="77777777" w:rsidTr="00B63B02">
        <w:trPr>
          <w:trHeight w:val="230"/>
        </w:trPr>
        <w:tc>
          <w:tcPr>
            <w:tcW w:w="5173" w:type="dxa"/>
            <w:gridSpan w:val="2"/>
            <w:tcMar>
              <w:bottom w:w="0" w:type="dxa"/>
            </w:tcMar>
            <w:vAlign w:val="center"/>
          </w:tcPr>
          <w:p w14:paraId="65C3BFCF" w14:textId="4A315FAA" w:rsidR="00FA2B4A" w:rsidRPr="00FA2B4A" w:rsidRDefault="00FA2B4A" w:rsidP="00B63B02">
            <w:pPr>
              <w:pStyle w:val="Italics"/>
              <w:rPr>
                <w:b/>
                <w:i w:val="0"/>
                <w:sz w:val="18"/>
              </w:rPr>
            </w:pPr>
            <w:r>
              <w:rPr>
                <w:rFonts w:asciiTheme="majorHAnsi" w:hAnsiTheme="majorHAnsi"/>
                <w:i w:val="0"/>
                <w:sz w:val="18"/>
              </w:rPr>
              <w:t>INSTRUCTOR</w:t>
            </w:r>
            <w:r w:rsidRPr="00CE791A">
              <w:rPr>
                <w:rFonts w:asciiTheme="majorHAnsi" w:hAnsiTheme="majorHAnsi"/>
                <w:i w:val="0"/>
                <w:sz w:val="18"/>
              </w:rPr>
              <w:t xml:space="preserve">: </w:t>
            </w:r>
            <w:r>
              <w:rPr>
                <w:i w:val="0"/>
                <w:sz w:val="18"/>
              </w:rPr>
              <w:t xml:space="preserve">Seika </w:t>
            </w:r>
            <w:proofErr w:type="spellStart"/>
            <w:r>
              <w:rPr>
                <w:i w:val="0"/>
                <w:sz w:val="18"/>
              </w:rPr>
              <w:t>Ryu</w:t>
            </w:r>
            <w:proofErr w:type="spellEnd"/>
            <w:r>
              <w:rPr>
                <w:i w:val="0"/>
                <w:sz w:val="18"/>
              </w:rPr>
              <w:t xml:space="preserve"> Martial Arts</w:t>
            </w:r>
          </w:p>
        </w:tc>
        <w:tc>
          <w:tcPr>
            <w:tcW w:w="5670" w:type="dxa"/>
            <w:gridSpan w:val="6"/>
            <w:vAlign w:val="center"/>
          </w:tcPr>
          <w:p w14:paraId="3E00FA1C" w14:textId="7C46A946" w:rsidR="00FA2B4A" w:rsidRPr="007F0689" w:rsidRDefault="00FA2B4A" w:rsidP="00B63B02">
            <w:pPr>
              <w:pStyle w:val="Italics"/>
              <w:jc w:val="right"/>
              <w:rPr>
                <w:sz w:val="18"/>
              </w:rPr>
            </w:pPr>
            <w:r w:rsidRPr="007F0689">
              <w:rPr>
                <w:sz w:val="18"/>
              </w:rPr>
              <w:t>May 2008 to July 2013</w:t>
            </w:r>
          </w:p>
        </w:tc>
      </w:tr>
      <w:tr w:rsidR="00CE791A" w:rsidRPr="00B00BA1" w14:paraId="4721221E" w14:textId="77777777" w:rsidTr="00B63B02">
        <w:trPr>
          <w:trHeight w:val="725"/>
        </w:trPr>
        <w:tc>
          <w:tcPr>
            <w:tcW w:w="10843" w:type="dxa"/>
            <w:gridSpan w:val="8"/>
            <w:tcMar>
              <w:bottom w:w="0" w:type="dxa"/>
            </w:tcMar>
          </w:tcPr>
          <w:p w14:paraId="04B7BA0E" w14:textId="77777777" w:rsidR="00CE791A" w:rsidRPr="007F0689" w:rsidRDefault="00CE791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Taught classes for all ages, including classes for children between the ages of three and ten and women’s self-defense classes</w:t>
            </w:r>
          </w:p>
          <w:p w14:paraId="17696755" w14:textId="77777777" w:rsidR="00CE791A" w:rsidRPr="00692B95" w:rsidRDefault="00CE791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7F0689">
              <w:rPr>
                <w:sz w:val="18"/>
              </w:rPr>
              <w:t xml:space="preserve">Mentored younger </w:t>
            </w:r>
            <w:r w:rsidRPr="00692B95">
              <w:rPr>
                <w:sz w:val="18"/>
              </w:rPr>
              <w:t>students on both martial arts and life issues</w:t>
            </w:r>
          </w:p>
          <w:p w14:paraId="2980A405" w14:textId="41ADDCDA" w:rsidR="00CE791A" w:rsidRPr="007F0689" w:rsidRDefault="00CE791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692B95">
              <w:rPr>
                <w:sz w:val="18"/>
              </w:rPr>
              <w:t>Judged and competed in belt tests and</w:t>
            </w:r>
            <w:r w:rsidRPr="007F0689">
              <w:rPr>
                <w:sz w:val="18"/>
              </w:rPr>
              <w:t xml:space="preserve"> tournaments</w:t>
            </w:r>
          </w:p>
        </w:tc>
      </w:tr>
      <w:tr w:rsidR="00B63B02" w:rsidRPr="00B00BA1" w14:paraId="58079E07" w14:textId="77777777" w:rsidTr="00B63B02">
        <w:trPr>
          <w:trHeight w:val="230"/>
        </w:trPr>
        <w:tc>
          <w:tcPr>
            <w:tcW w:w="6163" w:type="dxa"/>
            <w:gridSpan w:val="5"/>
            <w:tcMar>
              <w:bottom w:w="0" w:type="dxa"/>
            </w:tcMar>
            <w:vAlign w:val="center"/>
          </w:tcPr>
          <w:p w14:paraId="521B5DDF" w14:textId="5E42D374" w:rsidR="00FA2B4A" w:rsidRPr="007F0689" w:rsidRDefault="00FA2B4A" w:rsidP="00B63B02">
            <w:pPr>
              <w:pStyle w:val="Italics"/>
              <w:rPr>
                <w:sz w:val="18"/>
              </w:rPr>
            </w:pPr>
            <w:r>
              <w:rPr>
                <w:rFonts w:asciiTheme="majorHAnsi" w:hAnsiTheme="majorHAnsi"/>
                <w:i w:val="0"/>
                <w:sz w:val="18"/>
              </w:rPr>
              <w:t>COACH AND CAPTAIN OF TEAMBUILDING</w:t>
            </w:r>
            <w:r w:rsidRPr="00CE791A">
              <w:rPr>
                <w:rFonts w:asciiTheme="majorHAnsi" w:hAnsiTheme="majorHAnsi"/>
                <w:i w:val="0"/>
                <w:sz w:val="18"/>
              </w:rPr>
              <w:t xml:space="preserve">: </w:t>
            </w:r>
            <w:r>
              <w:rPr>
                <w:i w:val="0"/>
                <w:sz w:val="18"/>
              </w:rPr>
              <w:t>Windsor High School Debate Team</w:t>
            </w:r>
          </w:p>
        </w:tc>
        <w:tc>
          <w:tcPr>
            <w:tcW w:w="4680" w:type="dxa"/>
            <w:gridSpan w:val="3"/>
            <w:vAlign w:val="center"/>
          </w:tcPr>
          <w:p w14:paraId="2B0E20A8" w14:textId="1594B5DC" w:rsidR="00FA2B4A" w:rsidRPr="007F0689" w:rsidRDefault="00FA2B4A" w:rsidP="00B63B02">
            <w:pPr>
              <w:pStyle w:val="Italics"/>
              <w:jc w:val="right"/>
              <w:rPr>
                <w:sz w:val="18"/>
              </w:rPr>
            </w:pPr>
            <w:r>
              <w:rPr>
                <w:sz w:val="18"/>
              </w:rPr>
              <w:t>August 2012 to May 2013</w:t>
            </w:r>
          </w:p>
        </w:tc>
      </w:tr>
      <w:tr w:rsidR="00FA2B4A" w:rsidRPr="00B00BA1" w14:paraId="37F3FE37" w14:textId="77777777" w:rsidTr="00B63B02">
        <w:trPr>
          <w:trHeight w:val="752"/>
        </w:trPr>
        <w:tc>
          <w:tcPr>
            <w:tcW w:w="10843" w:type="dxa"/>
            <w:gridSpan w:val="8"/>
            <w:tcMar>
              <w:bottom w:w="0" w:type="dxa"/>
            </w:tcMar>
          </w:tcPr>
          <w:p w14:paraId="374659F2" w14:textId="77777777" w:rsidR="00FA2B4A" w:rsidRPr="007F0689" w:rsidRDefault="00FA2B4A" w:rsidP="00B63B02">
            <w:pPr>
              <w:pStyle w:val="ResponsibilitiesAchievements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Coached Public Forum Debate, while also being Captain of Teambuilding for the entire debate team</w:t>
            </w:r>
          </w:p>
          <w:p w14:paraId="20F565DE" w14:textId="77777777" w:rsidR="00FA2B4A" w:rsidRPr="007F0689" w:rsidRDefault="00FA2B4A" w:rsidP="00B63B02">
            <w:pPr>
              <w:pStyle w:val="ResponsibilitiesAchievements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Upheld debate partner relationships, mediated conflicts, and organized socials for the entire debate team</w:t>
            </w:r>
          </w:p>
          <w:p w14:paraId="0151BE09" w14:textId="77777777" w:rsidR="00FA2B4A" w:rsidRPr="007F0689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7F0689">
              <w:rPr>
                <w:sz w:val="18"/>
              </w:rPr>
              <w:t xml:space="preserve">Maintained technologies for the team, including various computers, </w:t>
            </w:r>
            <w:proofErr w:type="spellStart"/>
            <w:r w:rsidRPr="007F0689">
              <w:rPr>
                <w:sz w:val="18"/>
              </w:rPr>
              <w:t>Evernote</w:t>
            </w:r>
            <w:proofErr w:type="spellEnd"/>
            <w:r w:rsidRPr="007F0689">
              <w:rPr>
                <w:sz w:val="18"/>
              </w:rPr>
              <w:t xml:space="preserve">, </w:t>
            </w:r>
            <w:proofErr w:type="spellStart"/>
            <w:r w:rsidRPr="007F0689">
              <w:rPr>
                <w:sz w:val="18"/>
              </w:rPr>
              <w:t>Wikitaxi</w:t>
            </w:r>
            <w:proofErr w:type="spellEnd"/>
            <w:r w:rsidRPr="007F0689">
              <w:rPr>
                <w:sz w:val="18"/>
              </w:rPr>
              <w:t xml:space="preserve">, and </w:t>
            </w:r>
            <w:proofErr w:type="spellStart"/>
            <w:r w:rsidRPr="007F0689">
              <w:rPr>
                <w:sz w:val="18"/>
              </w:rPr>
              <w:t>HTTrack</w:t>
            </w:r>
            <w:proofErr w:type="spellEnd"/>
          </w:p>
        </w:tc>
      </w:tr>
      <w:tr w:rsidR="00FA2B4A" w:rsidRPr="00B00BA1" w14:paraId="71713BCC" w14:textId="77777777" w:rsidTr="00B63B02">
        <w:trPr>
          <w:trHeight w:val="230"/>
        </w:trPr>
        <w:tc>
          <w:tcPr>
            <w:tcW w:w="5893" w:type="dxa"/>
            <w:gridSpan w:val="4"/>
            <w:tcMar>
              <w:bottom w:w="0" w:type="dxa"/>
            </w:tcMar>
            <w:vAlign w:val="center"/>
          </w:tcPr>
          <w:p w14:paraId="2671FD43" w14:textId="7A3F068A" w:rsidR="00FA2B4A" w:rsidRPr="00B63B02" w:rsidRDefault="00FA2B4A" w:rsidP="00B63B02">
            <w:pPr>
              <w:pStyle w:val="Copy"/>
              <w:rPr>
                <w:sz w:val="18"/>
              </w:rPr>
            </w:pPr>
            <w:r w:rsidRPr="00B63B02">
              <w:rPr>
                <w:rFonts w:asciiTheme="majorHAnsi" w:hAnsiTheme="majorHAnsi"/>
                <w:sz w:val="18"/>
              </w:rPr>
              <w:t xml:space="preserve">TUTORIAL ORGANIZER: </w:t>
            </w:r>
            <w:r w:rsidRPr="00B63B02">
              <w:rPr>
                <w:sz w:val="18"/>
              </w:rPr>
              <w:t>AVID</w:t>
            </w:r>
          </w:p>
        </w:tc>
        <w:tc>
          <w:tcPr>
            <w:tcW w:w="4950" w:type="dxa"/>
            <w:gridSpan w:val="4"/>
            <w:tcMar>
              <w:bottom w:w="0" w:type="dxa"/>
            </w:tcMar>
            <w:vAlign w:val="center"/>
          </w:tcPr>
          <w:p w14:paraId="7E0DC5FB" w14:textId="3B9F7157" w:rsidR="00FA2B4A" w:rsidRPr="007F0689" w:rsidRDefault="00FA2B4A" w:rsidP="00B63B02">
            <w:pPr>
              <w:pStyle w:val="Italics"/>
              <w:jc w:val="right"/>
              <w:rPr>
                <w:sz w:val="18"/>
              </w:rPr>
            </w:pPr>
            <w:r>
              <w:rPr>
                <w:sz w:val="18"/>
              </w:rPr>
              <w:t>November 2012 to May 2013</w:t>
            </w:r>
          </w:p>
        </w:tc>
      </w:tr>
      <w:tr w:rsidR="00FA2B4A" w:rsidRPr="00B00BA1" w14:paraId="5B8D61D9" w14:textId="77777777" w:rsidTr="00B63B02">
        <w:trPr>
          <w:trHeight w:val="40"/>
        </w:trPr>
        <w:tc>
          <w:tcPr>
            <w:tcW w:w="10843" w:type="dxa"/>
            <w:gridSpan w:val="8"/>
            <w:tcMar>
              <w:bottom w:w="144" w:type="dxa"/>
            </w:tcMar>
          </w:tcPr>
          <w:p w14:paraId="200FE6A4" w14:textId="77777777" w:rsidR="00FA2B4A" w:rsidRPr="007F0689" w:rsidRDefault="00FA2B4A" w:rsidP="00B63B02">
            <w:pPr>
              <w:pStyle w:val="ResponsibilitiesAchievements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Prepared tutoring sessions for 8</w:t>
            </w:r>
            <w:r w:rsidRPr="007F0689">
              <w:rPr>
                <w:sz w:val="18"/>
                <w:vertAlign w:val="superscript"/>
              </w:rPr>
              <w:t>th</w:t>
            </w:r>
            <w:r w:rsidRPr="007F0689">
              <w:rPr>
                <w:sz w:val="18"/>
              </w:rPr>
              <w:t xml:space="preserve"> Grade AVID students, tutored by 12</w:t>
            </w:r>
            <w:r w:rsidRPr="007F0689">
              <w:rPr>
                <w:sz w:val="18"/>
                <w:vertAlign w:val="superscript"/>
              </w:rPr>
              <w:t>th</w:t>
            </w:r>
            <w:r w:rsidRPr="007F0689">
              <w:rPr>
                <w:sz w:val="18"/>
              </w:rPr>
              <w:t xml:space="preserve"> grade AVID students</w:t>
            </w:r>
          </w:p>
          <w:p w14:paraId="1D0FD9DA" w14:textId="77777777" w:rsidR="00FA2B4A" w:rsidRPr="007F0689" w:rsidRDefault="00FA2B4A" w:rsidP="00B63B02">
            <w:pPr>
              <w:pStyle w:val="ResponsibilitiesAchievements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Worked with administration and teachers to manage logistics, including transport of students to multiple tutoring locations</w:t>
            </w:r>
          </w:p>
          <w:p w14:paraId="0425437C" w14:textId="77777777" w:rsidR="00FA2B4A" w:rsidRPr="007F0689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Trained senior AVID students how to properly tutor with specific AVID functionalities</w:t>
            </w:r>
          </w:p>
          <w:p w14:paraId="249AA3DF" w14:textId="77777777" w:rsidR="00FA2B4A" w:rsidRPr="007F0689" w:rsidRDefault="00FA2B4A" w:rsidP="00B63B02">
            <w:pPr>
              <w:pStyle w:val="ResponsibilitiesAchievements"/>
              <w:spacing w:after="0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Successfully raised funds via donations to take AVID students on a trip to visit colleges in the San Francisco area</w:t>
            </w:r>
          </w:p>
        </w:tc>
      </w:tr>
      <w:tr w:rsidR="00FA2B4A" w:rsidRPr="00B00BA1" w14:paraId="27E734A2" w14:textId="77777777" w:rsidTr="00B63B02">
        <w:trPr>
          <w:trHeight w:val="216"/>
        </w:trPr>
        <w:tc>
          <w:tcPr>
            <w:tcW w:w="7963" w:type="dxa"/>
            <w:gridSpan w:val="6"/>
            <w:tcMar>
              <w:bottom w:w="0" w:type="dxa"/>
            </w:tcMar>
            <w:vAlign w:val="center"/>
          </w:tcPr>
          <w:p w14:paraId="5C8F34FA" w14:textId="20F97568" w:rsidR="00FA2B4A" w:rsidRPr="00CE791A" w:rsidRDefault="00FA2B4A" w:rsidP="00B63B02">
            <w:pPr>
              <w:pStyle w:val="Copy"/>
              <w:rPr>
                <w:sz w:val="18"/>
                <w:szCs w:val="17"/>
              </w:rPr>
            </w:pPr>
            <w:r w:rsidRPr="00B63B02">
              <w:rPr>
                <w:rFonts w:asciiTheme="majorHAnsi" w:hAnsiTheme="majorHAnsi"/>
                <w:sz w:val="18"/>
              </w:rPr>
              <w:t xml:space="preserve">INSTRUCTOR AND MENTOR: </w:t>
            </w:r>
            <w:r w:rsidRPr="00B63B02">
              <w:rPr>
                <w:sz w:val="18"/>
              </w:rPr>
              <w:t>Teaching and Inspiring Students for Success</w:t>
            </w:r>
          </w:p>
        </w:tc>
        <w:tc>
          <w:tcPr>
            <w:tcW w:w="2880" w:type="dxa"/>
            <w:gridSpan w:val="2"/>
            <w:tcMar>
              <w:bottom w:w="0" w:type="dxa"/>
            </w:tcMar>
            <w:vAlign w:val="center"/>
          </w:tcPr>
          <w:p w14:paraId="7CF0407F" w14:textId="1CA9E7FB" w:rsidR="00FA2B4A" w:rsidRPr="007F0689" w:rsidRDefault="00B63B02" w:rsidP="00B63B02">
            <w:pPr>
              <w:pStyle w:val="Italics"/>
              <w:jc w:val="right"/>
              <w:rPr>
                <w:sz w:val="18"/>
              </w:rPr>
            </w:pPr>
            <w:r>
              <w:rPr>
                <w:sz w:val="18"/>
              </w:rPr>
              <w:t>September 2012 to April</w:t>
            </w:r>
            <w:r w:rsidR="00FA2B4A">
              <w:rPr>
                <w:sz w:val="18"/>
              </w:rPr>
              <w:t xml:space="preserve"> 2013</w:t>
            </w:r>
          </w:p>
        </w:tc>
      </w:tr>
      <w:tr w:rsidR="00FA2B4A" w:rsidRPr="00B00BA1" w14:paraId="5169DC6B" w14:textId="77777777" w:rsidTr="00B63B02">
        <w:trPr>
          <w:trHeight w:val="230"/>
        </w:trPr>
        <w:tc>
          <w:tcPr>
            <w:tcW w:w="10843" w:type="dxa"/>
            <w:gridSpan w:val="8"/>
            <w:tcMar>
              <w:bottom w:w="144" w:type="dxa"/>
            </w:tcMar>
          </w:tcPr>
          <w:p w14:paraId="6BDB054A" w14:textId="77777777" w:rsidR="00FA2B4A" w:rsidRPr="007F0689" w:rsidRDefault="00FA2B4A" w:rsidP="00B63B02">
            <w:pPr>
              <w:pStyle w:val="ResponsibilitiesAchievements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Mentored students who were not fluent in English or did not speak English at all, helped with schoolwork and personal issues</w:t>
            </w:r>
          </w:p>
          <w:p w14:paraId="4C66CAF0" w14:textId="77777777" w:rsidR="00FA2B4A" w:rsidRPr="007F0689" w:rsidRDefault="00FA2B4A" w:rsidP="00B63B02">
            <w:pPr>
              <w:pStyle w:val="ResponsibilitiesAchievements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Developed an SAT workshop to improve writing and reading skills, merging basic and advanced English skills in the same lesson</w:t>
            </w:r>
          </w:p>
          <w:p w14:paraId="1E843820" w14:textId="77777777" w:rsidR="00FA2B4A" w:rsidRPr="007F0689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7F0689">
              <w:rPr>
                <w:sz w:val="18"/>
              </w:rPr>
              <w:t>Improved personal Spanish speaking skills</w:t>
            </w:r>
          </w:p>
        </w:tc>
      </w:tr>
      <w:tr w:rsidR="00FA2B4A" w:rsidRPr="00B00BA1" w14:paraId="09E2FD82" w14:textId="77777777" w:rsidTr="00B63B02">
        <w:trPr>
          <w:trHeight w:val="40"/>
        </w:trPr>
        <w:tc>
          <w:tcPr>
            <w:tcW w:w="5173" w:type="dxa"/>
            <w:gridSpan w:val="2"/>
            <w:tcMar>
              <w:bottom w:w="0" w:type="dxa"/>
            </w:tcMar>
          </w:tcPr>
          <w:p w14:paraId="6539E8EF" w14:textId="77777777" w:rsidR="00FA2B4A" w:rsidRPr="00B00BA1" w:rsidRDefault="00FA2B4A" w:rsidP="00B63B02">
            <w:pPr>
              <w:pStyle w:val="SectionHeadings"/>
              <w:tabs>
                <w:tab w:val="left" w:pos="7360"/>
              </w:tabs>
              <w:spacing w:before="120"/>
              <w:rPr>
                <w:sz w:val="24"/>
              </w:rPr>
            </w:pPr>
            <w:r w:rsidRPr="007F0689">
              <w:rPr>
                <w:sz w:val="28"/>
              </w:rPr>
              <w:t>Skills</w:t>
            </w:r>
          </w:p>
        </w:tc>
        <w:tc>
          <w:tcPr>
            <w:tcW w:w="5670" w:type="dxa"/>
            <w:gridSpan w:val="6"/>
          </w:tcPr>
          <w:p w14:paraId="79AA0086" w14:textId="77777777" w:rsidR="00FA2B4A" w:rsidRPr="00B00BA1" w:rsidRDefault="00FA2B4A" w:rsidP="00B63B02">
            <w:pPr>
              <w:pStyle w:val="SectionHeadings"/>
              <w:tabs>
                <w:tab w:val="left" w:pos="7360"/>
              </w:tabs>
              <w:spacing w:before="120"/>
              <w:rPr>
                <w:sz w:val="24"/>
              </w:rPr>
            </w:pPr>
            <w:r w:rsidRPr="007F0689">
              <w:rPr>
                <w:sz w:val="28"/>
              </w:rPr>
              <w:t>Awards</w:t>
            </w:r>
          </w:p>
        </w:tc>
      </w:tr>
      <w:tr w:rsidR="00FA2B4A" w:rsidRPr="00B00BA1" w14:paraId="59E4790F" w14:textId="77777777" w:rsidTr="00B63B02">
        <w:trPr>
          <w:trHeight w:val="40"/>
        </w:trPr>
        <w:tc>
          <w:tcPr>
            <w:tcW w:w="5173" w:type="dxa"/>
            <w:gridSpan w:val="2"/>
            <w:tcMar>
              <w:bottom w:w="0" w:type="dxa"/>
            </w:tcMar>
          </w:tcPr>
          <w:p w14:paraId="64241C32" w14:textId="77777777" w:rsidR="00FA2B4A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UNIX Familiarity</w:t>
            </w:r>
          </w:p>
          <w:p w14:paraId="585A9E4D" w14:textId="77777777" w:rsidR="00FA2B4A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 xml:space="preserve">Intermediate </w:t>
            </w:r>
            <w:proofErr w:type="spellStart"/>
            <w:r>
              <w:rPr>
                <w:sz w:val="18"/>
              </w:rPr>
              <w:t>MatLab</w:t>
            </w:r>
            <w:proofErr w:type="spellEnd"/>
            <w:r>
              <w:rPr>
                <w:sz w:val="18"/>
              </w:rPr>
              <w:t xml:space="preserve"> Experience</w:t>
            </w:r>
          </w:p>
          <w:p w14:paraId="2777DEA5" w14:textId="77777777" w:rsidR="00FA2B4A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 xml:space="preserve">Proficiency with </w:t>
            </w:r>
            <w:r w:rsidRPr="00B00BA1">
              <w:rPr>
                <w:sz w:val="18"/>
              </w:rPr>
              <w:t>Microsoft Office</w:t>
            </w:r>
            <w:r>
              <w:rPr>
                <w:sz w:val="18"/>
              </w:rPr>
              <w:t xml:space="preserve"> (Word, Excel, OneNote)</w:t>
            </w:r>
          </w:p>
          <w:p w14:paraId="114BC30C" w14:textId="7EDC3EAC" w:rsidR="00FA2B4A" w:rsidRPr="00B00BA1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 xml:space="preserve">Windows, </w:t>
            </w:r>
            <w:r w:rsidR="00B63B02">
              <w:rPr>
                <w:sz w:val="18"/>
              </w:rPr>
              <w:t>Mac, and Linux Operating System Experience</w:t>
            </w:r>
          </w:p>
          <w:p w14:paraId="3CA51E48" w14:textId="77777777" w:rsidR="00FA2B4A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B00BA1">
              <w:rPr>
                <w:sz w:val="18"/>
              </w:rPr>
              <w:t xml:space="preserve">Adobe Photoshop, </w:t>
            </w:r>
            <w:proofErr w:type="spellStart"/>
            <w:r w:rsidRPr="00B00BA1">
              <w:rPr>
                <w:sz w:val="18"/>
              </w:rPr>
              <w:t>Lightroom</w:t>
            </w:r>
            <w:proofErr w:type="spellEnd"/>
            <w:r w:rsidRPr="00B00BA1">
              <w:rPr>
                <w:sz w:val="18"/>
              </w:rPr>
              <w:t>, and Bridge</w:t>
            </w:r>
          </w:p>
          <w:p w14:paraId="25878ECB" w14:textId="77777777" w:rsidR="00FA2B4A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B00BA1">
              <w:rPr>
                <w:sz w:val="18"/>
              </w:rPr>
              <w:t>Public Speaking and Rhetorical Skills</w:t>
            </w:r>
          </w:p>
          <w:p w14:paraId="5FFCA217" w14:textId="668F4C58" w:rsidR="00FA2B4A" w:rsidRPr="00E351E2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B00BA1">
              <w:rPr>
                <w:sz w:val="18"/>
              </w:rPr>
              <w:t>Basic Spanish</w:t>
            </w:r>
          </w:p>
        </w:tc>
        <w:tc>
          <w:tcPr>
            <w:tcW w:w="5670" w:type="dxa"/>
            <w:gridSpan w:val="6"/>
          </w:tcPr>
          <w:p w14:paraId="79E3328E" w14:textId="77777777" w:rsidR="00FA2B4A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>
              <w:rPr>
                <w:sz w:val="18"/>
              </w:rPr>
              <w:t>Comcast National Leaders and Achievers Award (2013)</w:t>
            </w:r>
          </w:p>
          <w:p w14:paraId="1C176880" w14:textId="62347549" w:rsidR="00FA2B4A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B00BA1">
              <w:rPr>
                <w:sz w:val="18"/>
              </w:rPr>
              <w:t xml:space="preserve">First Degree Black Belt in </w:t>
            </w:r>
            <w:proofErr w:type="spellStart"/>
            <w:r w:rsidRPr="00B00BA1">
              <w:rPr>
                <w:sz w:val="18"/>
              </w:rPr>
              <w:t>Kempo</w:t>
            </w:r>
            <w:proofErr w:type="spellEnd"/>
            <w:r w:rsidRPr="00B00BA1">
              <w:rPr>
                <w:sz w:val="18"/>
              </w:rPr>
              <w:t xml:space="preserve"> Jiu-jitsu</w:t>
            </w:r>
            <w:r>
              <w:rPr>
                <w:sz w:val="18"/>
              </w:rPr>
              <w:t>, with eleven years of martial arts experience, and many tournament awards</w:t>
            </w:r>
          </w:p>
          <w:p w14:paraId="6B623C62" w14:textId="77777777" w:rsidR="00FA2B4A" w:rsidRPr="00B00BA1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B00BA1">
              <w:rPr>
                <w:sz w:val="18"/>
              </w:rPr>
              <w:t>National Forensics League Member, Level of Distinction</w:t>
            </w:r>
          </w:p>
          <w:p w14:paraId="4A55D54B" w14:textId="3C874BAC" w:rsidR="00FA2B4A" w:rsidRPr="00E351E2" w:rsidRDefault="00FA2B4A" w:rsidP="00B63B02">
            <w:pPr>
              <w:pStyle w:val="ResponsibilitiesAchievements"/>
              <w:spacing w:after="40"/>
              <w:contextualSpacing/>
              <w:rPr>
                <w:sz w:val="18"/>
              </w:rPr>
            </w:pPr>
            <w:r w:rsidRPr="00B00BA1">
              <w:rPr>
                <w:sz w:val="18"/>
              </w:rPr>
              <w:t>California Boys State Delegate, Lieutenant Governor Nominee (2012)</w:t>
            </w:r>
          </w:p>
        </w:tc>
      </w:tr>
    </w:tbl>
    <w:p w14:paraId="2D0513FC" w14:textId="77777777" w:rsidR="00C811B8" w:rsidRPr="00B00BA1" w:rsidRDefault="00C811B8" w:rsidP="00904B3B">
      <w:pPr>
        <w:rPr>
          <w:sz w:val="28"/>
          <w:szCs w:val="24"/>
        </w:rPr>
      </w:pPr>
    </w:p>
    <w:sectPr w:rsidR="00C811B8" w:rsidRPr="00B00BA1" w:rsidSect="00026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15052" w14:textId="77777777" w:rsidR="00046C13" w:rsidRDefault="00046C13" w:rsidP="00CE791A">
      <w:pPr>
        <w:spacing w:line="240" w:lineRule="auto"/>
      </w:pPr>
      <w:r>
        <w:separator/>
      </w:r>
    </w:p>
  </w:endnote>
  <w:endnote w:type="continuationSeparator" w:id="0">
    <w:p w14:paraId="0D2A36FE" w14:textId="77777777" w:rsidR="00046C13" w:rsidRDefault="00046C13" w:rsidP="00CE7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創英角ｺﾞｼｯｸUB">
    <w:panose1 w:val="00000000000000000000"/>
    <w:charset w:val="80"/>
    <w:family w:val="roman"/>
    <w:notTrueType/>
    <w:pitch w:val="default"/>
  </w:font>
  <w:font w:name="HGｺﾞｼｯｸE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FBE43" w14:textId="77777777" w:rsidR="00046C13" w:rsidRDefault="00046C13" w:rsidP="00CE791A">
      <w:pPr>
        <w:spacing w:line="240" w:lineRule="auto"/>
      </w:pPr>
      <w:r>
        <w:separator/>
      </w:r>
    </w:p>
  </w:footnote>
  <w:footnote w:type="continuationSeparator" w:id="0">
    <w:p w14:paraId="0644304F" w14:textId="77777777" w:rsidR="00046C13" w:rsidRDefault="00046C13" w:rsidP="00CE79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CE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9CE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916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ED41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609DF"/>
    <w:multiLevelType w:val="hybridMultilevel"/>
    <w:tmpl w:val="A844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FA"/>
    <w:rsid w:val="0002606E"/>
    <w:rsid w:val="000312A1"/>
    <w:rsid w:val="00046C13"/>
    <w:rsid w:val="00076DAB"/>
    <w:rsid w:val="000B7C46"/>
    <w:rsid w:val="00107DC0"/>
    <w:rsid w:val="00115AE3"/>
    <w:rsid w:val="00167C83"/>
    <w:rsid w:val="00184753"/>
    <w:rsid w:val="001B4EF2"/>
    <w:rsid w:val="001F3B33"/>
    <w:rsid w:val="00210F30"/>
    <w:rsid w:val="002352B5"/>
    <w:rsid w:val="00262AA3"/>
    <w:rsid w:val="003155A1"/>
    <w:rsid w:val="003509BC"/>
    <w:rsid w:val="00366212"/>
    <w:rsid w:val="00404506"/>
    <w:rsid w:val="00430750"/>
    <w:rsid w:val="00437BDB"/>
    <w:rsid w:val="004827C0"/>
    <w:rsid w:val="004C1B11"/>
    <w:rsid w:val="005431BB"/>
    <w:rsid w:val="005456B6"/>
    <w:rsid w:val="00546BB6"/>
    <w:rsid w:val="00692075"/>
    <w:rsid w:val="00692B95"/>
    <w:rsid w:val="006E701F"/>
    <w:rsid w:val="006F1CC8"/>
    <w:rsid w:val="00753D2D"/>
    <w:rsid w:val="007A15BE"/>
    <w:rsid w:val="007C2E64"/>
    <w:rsid w:val="007C507F"/>
    <w:rsid w:val="007D70D9"/>
    <w:rsid w:val="007E4B31"/>
    <w:rsid w:val="007F02DB"/>
    <w:rsid w:val="007F0689"/>
    <w:rsid w:val="008113AC"/>
    <w:rsid w:val="008A1D0A"/>
    <w:rsid w:val="008E21EE"/>
    <w:rsid w:val="00904B3B"/>
    <w:rsid w:val="00941403"/>
    <w:rsid w:val="00965F9C"/>
    <w:rsid w:val="009D1E06"/>
    <w:rsid w:val="009F2492"/>
    <w:rsid w:val="00AB4F8A"/>
    <w:rsid w:val="00AC5EC3"/>
    <w:rsid w:val="00B00BA1"/>
    <w:rsid w:val="00B63B02"/>
    <w:rsid w:val="00B769D4"/>
    <w:rsid w:val="00B90B29"/>
    <w:rsid w:val="00B91DB0"/>
    <w:rsid w:val="00BB521F"/>
    <w:rsid w:val="00BC1EC1"/>
    <w:rsid w:val="00BD39D9"/>
    <w:rsid w:val="00C550E8"/>
    <w:rsid w:val="00C6775D"/>
    <w:rsid w:val="00C811B8"/>
    <w:rsid w:val="00CE791A"/>
    <w:rsid w:val="00D26B29"/>
    <w:rsid w:val="00D36408"/>
    <w:rsid w:val="00D605DC"/>
    <w:rsid w:val="00D64A64"/>
    <w:rsid w:val="00DA1D83"/>
    <w:rsid w:val="00DE5C2B"/>
    <w:rsid w:val="00E3305C"/>
    <w:rsid w:val="00E351E2"/>
    <w:rsid w:val="00E97987"/>
    <w:rsid w:val="00F6491B"/>
    <w:rsid w:val="00F663FA"/>
    <w:rsid w:val="00F91924"/>
    <w:rsid w:val="00FA2B4A"/>
    <w:rsid w:val="00FA60FE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276D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ListParagraph">
    <w:name w:val="List Paragraph"/>
    <w:basedOn w:val="Normal"/>
    <w:uiPriority w:val="34"/>
    <w:qFormat/>
    <w:rsid w:val="00350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91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91A"/>
    <w:rPr>
      <w:spacing w:val="2"/>
      <w:sz w:val="17"/>
    </w:rPr>
  </w:style>
  <w:style w:type="paragraph" w:styleId="Footer">
    <w:name w:val="footer"/>
    <w:basedOn w:val="Normal"/>
    <w:link w:val="FooterChar"/>
    <w:uiPriority w:val="99"/>
    <w:unhideWhenUsed/>
    <w:rsid w:val="00CE791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91A"/>
    <w:rPr>
      <w:spacing w:val="2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caps/>
      <w:spacing w:val="10"/>
      <w:sz w:val="16"/>
    </w:rPr>
  </w:style>
  <w:style w:type="paragraph" w:customStyle="1" w:styleId="AllCapsCopy">
    <w:name w:val="All Caps Copy"/>
    <w:basedOn w:val="Normal"/>
    <w:qFormat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JobTitle">
    <w:name w:val="Job Title"/>
    <w:basedOn w:val="Normal"/>
    <w:qFormat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pPr>
      <w:spacing w:line="240" w:lineRule="auto"/>
    </w:pPr>
  </w:style>
  <w:style w:type="paragraph" w:customStyle="1" w:styleId="YourName">
    <w:name w:val="Your Name"/>
    <w:basedOn w:val="Normal"/>
    <w:qFormat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ListParagraph">
    <w:name w:val="List Paragraph"/>
    <w:basedOn w:val="Normal"/>
    <w:uiPriority w:val="34"/>
    <w:qFormat/>
    <w:rsid w:val="00350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91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91A"/>
    <w:rPr>
      <w:spacing w:val="2"/>
      <w:sz w:val="17"/>
    </w:rPr>
  </w:style>
  <w:style w:type="paragraph" w:styleId="Footer">
    <w:name w:val="footer"/>
    <w:basedOn w:val="Normal"/>
    <w:link w:val="FooterChar"/>
    <w:uiPriority w:val="99"/>
    <w:unhideWhenUsed/>
    <w:rsid w:val="00CE791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91A"/>
    <w:rPr>
      <w:spacing w:val="2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on\Desktop\TS0101731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D22E728E0E4024901F06A0645BE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51DE8-653D-47C7-BAA6-556AAA040692}"/>
      </w:docPartPr>
      <w:docPartBody>
        <w:p w:rsidR="00316000" w:rsidRDefault="00C62B5C" w:rsidP="00C62B5C">
          <w:pPr>
            <w:pStyle w:val="94D22E728E0E4024901F06A0645BE9D4"/>
          </w:pPr>
          <w:r>
            <w:t>[Your name]</w:t>
          </w:r>
        </w:p>
      </w:docPartBody>
    </w:docPart>
    <w:docPart>
      <w:docPartPr>
        <w:name w:val="DE881C3EC4A74BB291CCA0733F319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F3264-4FBA-42CD-9842-17BDA48D2F14}"/>
      </w:docPartPr>
      <w:docPartBody>
        <w:p w:rsidR="00316000" w:rsidRDefault="00C62B5C" w:rsidP="00C62B5C">
          <w:pPr>
            <w:pStyle w:val="DE881C3EC4A74BB291CCA0733F3196BE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創英角ｺﾞｼｯｸUB">
    <w:panose1 w:val="00000000000000000000"/>
    <w:charset w:val="80"/>
    <w:family w:val="roman"/>
    <w:notTrueType/>
    <w:pitch w:val="default"/>
  </w:font>
  <w:font w:name="HGｺﾞｼｯｸE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03"/>
    <w:rsid w:val="000F78BE"/>
    <w:rsid w:val="00116B3B"/>
    <w:rsid w:val="001752A7"/>
    <w:rsid w:val="0019197C"/>
    <w:rsid w:val="002170AF"/>
    <w:rsid w:val="00316000"/>
    <w:rsid w:val="00337F03"/>
    <w:rsid w:val="00610644"/>
    <w:rsid w:val="007A7DC9"/>
    <w:rsid w:val="00823E24"/>
    <w:rsid w:val="00C62B5C"/>
    <w:rsid w:val="00D929AC"/>
    <w:rsid w:val="00DB0489"/>
    <w:rsid w:val="00F138AB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29CB7C67D4BE6B6C039B51744E203">
    <w:name w:val="02729CB7C67D4BE6B6C039B51744E203"/>
  </w:style>
  <w:style w:type="paragraph" w:customStyle="1" w:styleId="BFEAF348E46941D19A6145C16CF35300">
    <w:name w:val="BFEAF348E46941D19A6145C16CF35300"/>
  </w:style>
  <w:style w:type="paragraph" w:customStyle="1" w:styleId="F7C351A7EFB949BDB5D231107C1365B5">
    <w:name w:val="F7C351A7EFB949BDB5D231107C1365B5"/>
  </w:style>
  <w:style w:type="paragraph" w:customStyle="1" w:styleId="37F117E5A1A847D39919734FAE453093">
    <w:name w:val="37F117E5A1A847D39919734FAE453093"/>
  </w:style>
  <w:style w:type="character" w:styleId="PlaceholderText">
    <w:name w:val="Placeholder Text"/>
    <w:basedOn w:val="DefaultParagraphFont"/>
    <w:uiPriority w:val="99"/>
    <w:semiHidden/>
    <w:rsid w:val="00DB0489"/>
    <w:rPr>
      <w:color w:val="808080"/>
    </w:rPr>
  </w:style>
  <w:style w:type="paragraph" w:customStyle="1" w:styleId="16A23FE9A28D41D78953E2944593F9CE">
    <w:name w:val="16A23FE9A28D41D78953E2944593F9CE"/>
  </w:style>
  <w:style w:type="paragraph" w:customStyle="1" w:styleId="C7DC6704B90D4C2E9A548E4745E3E916">
    <w:name w:val="C7DC6704B90D4C2E9A548E4745E3E916"/>
  </w:style>
  <w:style w:type="paragraph" w:customStyle="1" w:styleId="8424F365EA274884BB378FE7E8C4B213">
    <w:name w:val="8424F365EA274884BB378FE7E8C4B213"/>
  </w:style>
  <w:style w:type="paragraph" w:customStyle="1" w:styleId="97803B46516446C794E837414CA401C7">
    <w:name w:val="97803B46516446C794E837414CA401C7"/>
  </w:style>
  <w:style w:type="paragraph" w:customStyle="1" w:styleId="EBDFD179E8354723B30B62DF74783675">
    <w:name w:val="EBDFD179E8354723B30B62DF74783675"/>
  </w:style>
  <w:style w:type="paragraph" w:customStyle="1" w:styleId="6DEA5304D51D4444B47C3F3903F8C700">
    <w:name w:val="6DEA5304D51D4444B47C3F3903F8C700"/>
  </w:style>
  <w:style w:type="paragraph" w:customStyle="1" w:styleId="BEBC6D26E4264D78B19EF4792EDEEF9E">
    <w:name w:val="BEBC6D26E4264D78B19EF4792EDEEF9E"/>
  </w:style>
  <w:style w:type="paragraph" w:customStyle="1" w:styleId="ResponsibilitiesAchievements">
    <w:name w:val="Responsibilities/Achievement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AEC7502A64D641B8918E1DC8187E9E49">
    <w:name w:val="AEC7502A64D641B8918E1DC8187E9E49"/>
  </w:style>
  <w:style w:type="paragraph" w:customStyle="1" w:styleId="0CE46BBE8AE24210960895E73B885F9F">
    <w:name w:val="0CE46BBE8AE24210960895E73B885F9F"/>
  </w:style>
  <w:style w:type="paragraph" w:customStyle="1" w:styleId="CCBA3980B8174D0DA9B86E1208110CB4">
    <w:name w:val="CCBA3980B8174D0DA9B86E1208110CB4"/>
  </w:style>
  <w:style w:type="paragraph" w:customStyle="1" w:styleId="24D968BCB6164E9D9594066696CDE1BA">
    <w:name w:val="24D968BCB6164E9D9594066696CDE1BA"/>
  </w:style>
  <w:style w:type="paragraph" w:customStyle="1" w:styleId="8158DEACF8264203BEFDCBF631DF7C88">
    <w:name w:val="8158DEACF8264203BEFDCBF631DF7C88"/>
  </w:style>
  <w:style w:type="paragraph" w:customStyle="1" w:styleId="1CADEFC2FB3F40DAAC40CF4A89B9C8CC">
    <w:name w:val="1CADEFC2FB3F40DAAC40CF4A89B9C8CC"/>
  </w:style>
  <w:style w:type="paragraph" w:customStyle="1" w:styleId="6436088F74404975B522830FB89BE405">
    <w:name w:val="6436088F74404975B522830FB89BE405"/>
  </w:style>
  <w:style w:type="paragraph" w:customStyle="1" w:styleId="428B9BCE0741420893D6F86359C78303">
    <w:name w:val="428B9BCE0741420893D6F86359C78303"/>
  </w:style>
  <w:style w:type="paragraph" w:customStyle="1" w:styleId="1EFBEEF2C0DA45AA940286773363E818">
    <w:name w:val="1EFBEEF2C0DA45AA940286773363E818"/>
  </w:style>
  <w:style w:type="paragraph" w:customStyle="1" w:styleId="E34DA3D7F0F1490384700877EDA0ADA4">
    <w:name w:val="E34DA3D7F0F1490384700877EDA0ADA4"/>
  </w:style>
  <w:style w:type="paragraph" w:customStyle="1" w:styleId="2DB2C93690F94F00BB1DD885EA6C57EB">
    <w:name w:val="2DB2C93690F94F00BB1DD885EA6C57EB"/>
  </w:style>
  <w:style w:type="paragraph" w:customStyle="1" w:styleId="2DFA54A2FE6741B3B8C1AE2B502CE3D0">
    <w:name w:val="2DFA54A2FE6741B3B8C1AE2B502CE3D0"/>
  </w:style>
  <w:style w:type="paragraph" w:customStyle="1" w:styleId="7E1F3CDBB9AE483F810E0127F1327B3F">
    <w:name w:val="7E1F3CDBB9AE483F810E0127F1327B3F"/>
  </w:style>
  <w:style w:type="paragraph" w:customStyle="1" w:styleId="58F2E4C16EC64F3B932119DB3DAC519B">
    <w:name w:val="58F2E4C16EC64F3B932119DB3DAC519B"/>
  </w:style>
  <w:style w:type="paragraph" w:customStyle="1" w:styleId="A31E6D8E3A0F43DFA8E2E8969B448071">
    <w:name w:val="A31E6D8E3A0F43DFA8E2E8969B448071"/>
  </w:style>
  <w:style w:type="paragraph" w:customStyle="1" w:styleId="6BDDE8CDD9D0458E9F7E1BACF380AF47">
    <w:name w:val="6BDDE8CDD9D0458E9F7E1BACF380AF47"/>
  </w:style>
  <w:style w:type="paragraph" w:customStyle="1" w:styleId="C3BAABDCAE2A42889FB2784C443E5B8A">
    <w:name w:val="C3BAABDCAE2A42889FB2784C443E5B8A"/>
  </w:style>
  <w:style w:type="paragraph" w:customStyle="1" w:styleId="14A0563B8D8544BEA3A9A0B79F489BC9">
    <w:name w:val="14A0563B8D8544BEA3A9A0B79F489BC9"/>
  </w:style>
  <w:style w:type="paragraph" w:customStyle="1" w:styleId="81194108DBB54A36A68384F7D07DB8E6">
    <w:name w:val="81194108DBB54A36A68384F7D07DB8E6"/>
  </w:style>
  <w:style w:type="paragraph" w:customStyle="1" w:styleId="F53DDFB5D9A544EA9D73ED73386CD49B">
    <w:name w:val="F53DDFB5D9A544EA9D73ED73386CD49B"/>
  </w:style>
  <w:style w:type="paragraph" w:customStyle="1" w:styleId="0F26E089B16A4E8B813BE9288956A627">
    <w:name w:val="0F26E089B16A4E8B813BE9288956A627"/>
  </w:style>
  <w:style w:type="paragraph" w:customStyle="1" w:styleId="F3956A2305A7449988FBF4A06C887F03">
    <w:name w:val="F3956A2305A7449988FBF4A06C887F03"/>
  </w:style>
  <w:style w:type="paragraph" w:customStyle="1" w:styleId="538FDB87868940B79305830378B2A567">
    <w:name w:val="538FDB87868940B79305830378B2A567"/>
  </w:style>
  <w:style w:type="paragraph" w:customStyle="1" w:styleId="14587147E5F149AC824CE542A1FC61F0">
    <w:name w:val="14587147E5F149AC824CE542A1FC61F0"/>
    <w:rsid w:val="00337F03"/>
  </w:style>
  <w:style w:type="paragraph" w:customStyle="1" w:styleId="91F0A06F57854577B04CA29BE19F2BC3">
    <w:name w:val="91F0A06F57854577B04CA29BE19F2BC3"/>
    <w:rsid w:val="00337F03"/>
  </w:style>
  <w:style w:type="paragraph" w:customStyle="1" w:styleId="5D2C99B267DD477EA2A44FA2837A81B1">
    <w:name w:val="5D2C99B267DD477EA2A44FA2837A81B1"/>
    <w:rsid w:val="00337F03"/>
  </w:style>
  <w:style w:type="paragraph" w:customStyle="1" w:styleId="67D66564FF274797A664B7633E2340DE">
    <w:name w:val="67D66564FF274797A664B7633E2340DE"/>
    <w:rsid w:val="00337F03"/>
  </w:style>
  <w:style w:type="paragraph" w:customStyle="1" w:styleId="0DA50F3AFAE149C08B669BF4719E84C5">
    <w:name w:val="0DA50F3AFAE149C08B669BF4719E84C5"/>
    <w:rsid w:val="0019197C"/>
  </w:style>
  <w:style w:type="paragraph" w:customStyle="1" w:styleId="721FDE1474B340BAAE0F02F39CEBA7A6">
    <w:name w:val="721FDE1474B340BAAE0F02F39CEBA7A6"/>
    <w:rsid w:val="0019197C"/>
  </w:style>
  <w:style w:type="paragraph" w:customStyle="1" w:styleId="75988FC45EF7413F8D9B5C74FC0BFB9F">
    <w:name w:val="75988FC45EF7413F8D9B5C74FC0BFB9F"/>
    <w:rsid w:val="0019197C"/>
  </w:style>
  <w:style w:type="paragraph" w:customStyle="1" w:styleId="DCBD87888847498F9A8D0C5484A0204C">
    <w:name w:val="DCBD87888847498F9A8D0C5484A0204C"/>
    <w:rsid w:val="0019197C"/>
  </w:style>
  <w:style w:type="paragraph" w:customStyle="1" w:styleId="5DCAEBBAB25C456E9A86233C54537DA7">
    <w:name w:val="5DCAEBBAB25C456E9A86233C54537DA7"/>
    <w:rsid w:val="00823E24"/>
  </w:style>
  <w:style w:type="paragraph" w:customStyle="1" w:styleId="A37E0C455BF24FA0A9342F08E32F0033">
    <w:name w:val="A37E0C455BF24FA0A9342F08E32F0033"/>
    <w:rsid w:val="00823E24"/>
  </w:style>
  <w:style w:type="paragraph" w:customStyle="1" w:styleId="1090CA0C3707480390B0DB74FA38AB7A">
    <w:name w:val="1090CA0C3707480390B0DB74FA38AB7A"/>
    <w:rsid w:val="00C62B5C"/>
  </w:style>
  <w:style w:type="paragraph" w:customStyle="1" w:styleId="A28970EBC0F249EC8CE5EE2FBDCBEDD9">
    <w:name w:val="A28970EBC0F249EC8CE5EE2FBDCBEDD9"/>
    <w:rsid w:val="00C62B5C"/>
  </w:style>
  <w:style w:type="paragraph" w:customStyle="1" w:styleId="225A880227154FC7BEA6F45841E58F94">
    <w:name w:val="225A880227154FC7BEA6F45841E58F94"/>
    <w:rsid w:val="00C62B5C"/>
  </w:style>
  <w:style w:type="paragraph" w:customStyle="1" w:styleId="EED9E5D9CBE64E59B487D69EF1E44C10">
    <w:name w:val="EED9E5D9CBE64E59B487D69EF1E44C10"/>
    <w:rsid w:val="00C62B5C"/>
  </w:style>
  <w:style w:type="paragraph" w:customStyle="1" w:styleId="94D9E6BA1F3A43E2A6432806983F88CC">
    <w:name w:val="94D9E6BA1F3A43E2A6432806983F88CC"/>
    <w:rsid w:val="00C62B5C"/>
  </w:style>
  <w:style w:type="paragraph" w:customStyle="1" w:styleId="B9C48606F07A4B0790F823B1B19DA1C1">
    <w:name w:val="B9C48606F07A4B0790F823B1B19DA1C1"/>
    <w:rsid w:val="00C62B5C"/>
  </w:style>
  <w:style w:type="paragraph" w:customStyle="1" w:styleId="4A43188169FD4571A4190F01D1B94897">
    <w:name w:val="4A43188169FD4571A4190F01D1B94897"/>
    <w:rsid w:val="00C62B5C"/>
  </w:style>
  <w:style w:type="paragraph" w:customStyle="1" w:styleId="FD1D6A604D6C4AE48A48506F677963A1">
    <w:name w:val="FD1D6A604D6C4AE48A48506F677963A1"/>
    <w:rsid w:val="00C62B5C"/>
  </w:style>
  <w:style w:type="paragraph" w:customStyle="1" w:styleId="C916F8BA8B7D436484EE9DA7DACD9E23">
    <w:name w:val="C916F8BA8B7D436484EE9DA7DACD9E23"/>
    <w:rsid w:val="00C62B5C"/>
  </w:style>
  <w:style w:type="paragraph" w:customStyle="1" w:styleId="30DE39FD8C99417B9DDBE8041D36835B">
    <w:name w:val="30DE39FD8C99417B9DDBE8041D36835B"/>
    <w:rsid w:val="00C62B5C"/>
  </w:style>
  <w:style w:type="paragraph" w:customStyle="1" w:styleId="94D22E728E0E4024901F06A0645BE9D4">
    <w:name w:val="94D22E728E0E4024901F06A0645BE9D4"/>
    <w:rsid w:val="00C62B5C"/>
  </w:style>
  <w:style w:type="paragraph" w:customStyle="1" w:styleId="DE881C3EC4A74BB291CCA0733F3196BE">
    <w:name w:val="DE881C3EC4A74BB291CCA0733F3196BE"/>
    <w:rsid w:val="00C62B5C"/>
  </w:style>
  <w:style w:type="paragraph" w:customStyle="1" w:styleId="D9FC8D5B7D4E8A4AA154670A29676685">
    <w:name w:val="D9FC8D5B7D4E8A4AA154670A29676685"/>
    <w:rsid w:val="00DB0489"/>
    <w:pPr>
      <w:spacing w:after="0" w:line="240" w:lineRule="auto"/>
    </w:pPr>
    <w:rPr>
      <w:sz w:val="24"/>
      <w:szCs w:val="24"/>
      <w:lang w:eastAsia="ja-JP"/>
    </w:rPr>
  </w:style>
  <w:style w:type="paragraph" w:customStyle="1" w:styleId="45EF0A7A683E1940B0DBC5B19CCD7D3B">
    <w:name w:val="45EF0A7A683E1940B0DBC5B19CCD7D3B"/>
    <w:rsid w:val="00DB0489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29CB7C67D4BE6B6C039B51744E203">
    <w:name w:val="02729CB7C67D4BE6B6C039B51744E203"/>
  </w:style>
  <w:style w:type="paragraph" w:customStyle="1" w:styleId="BFEAF348E46941D19A6145C16CF35300">
    <w:name w:val="BFEAF348E46941D19A6145C16CF35300"/>
  </w:style>
  <w:style w:type="paragraph" w:customStyle="1" w:styleId="F7C351A7EFB949BDB5D231107C1365B5">
    <w:name w:val="F7C351A7EFB949BDB5D231107C1365B5"/>
  </w:style>
  <w:style w:type="paragraph" w:customStyle="1" w:styleId="37F117E5A1A847D39919734FAE453093">
    <w:name w:val="37F117E5A1A847D39919734FAE453093"/>
  </w:style>
  <w:style w:type="character" w:styleId="PlaceholderText">
    <w:name w:val="Placeholder Text"/>
    <w:basedOn w:val="DefaultParagraphFont"/>
    <w:uiPriority w:val="99"/>
    <w:semiHidden/>
    <w:rsid w:val="00DB0489"/>
    <w:rPr>
      <w:color w:val="808080"/>
    </w:rPr>
  </w:style>
  <w:style w:type="paragraph" w:customStyle="1" w:styleId="16A23FE9A28D41D78953E2944593F9CE">
    <w:name w:val="16A23FE9A28D41D78953E2944593F9CE"/>
  </w:style>
  <w:style w:type="paragraph" w:customStyle="1" w:styleId="C7DC6704B90D4C2E9A548E4745E3E916">
    <w:name w:val="C7DC6704B90D4C2E9A548E4745E3E916"/>
  </w:style>
  <w:style w:type="paragraph" w:customStyle="1" w:styleId="8424F365EA274884BB378FE7E8C4B213">
    <w:name w:val="8424F365EA274884BB378FE7E8C4B213"/>
  </w:style>
  <w:style w:type="paragraph" w:customStyle="1" w:styleId="97803B46516446C794E837414CA401C7">
    <w:name w:val="97803B46516446C794E837414CA401C7"/>
  </w:style>
  <w:style w:type="paragraph" w:customStyle="1" w:styleId="EBDFD179E8354723B30B62DF74783675">
    <w:name w:val="EBDFD179E8354723B30B62DF74783675"/>
  </w:style>
  <w:style w:type="paragraph" w:customStyle="1" w:styleId="6DEA5304D51D4444B47C3F3903F8C700">
    <w:name w:val="6DEA5304D51D4444B47C3F3903F8C700"/>
  </w:style>
  <w:style w:type="paragraph" w:customStyle="1" w:styleId="BEBC6D26E4264D78B19EF4792EDEEF9E">
    <w:name w:val="BEBC6D26E4264D78B19EF4792EDEEF9E"/>
  </w:style>
  <w:style w:type="paragraph" w:customStyle="1" w:styleId="ResponsibilitiesAchievements">
    <w:name w:val="Responsibilities/Achievements"/>
    <w:basedOn w:val="Normal"/>
    <w:qFormat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AEC7502A64D641B8918E1DC8187E9E49">
    <w:name w:val="AEC7502A64D641B8918E1DC8187E9E49"/>
  </w:style>
  <w:style w:type="paragraph" w:customStyle="1" w:styleId="0CE46BBE8AE24210960895E73B885F9F">
    <w:name w:val="0CE46BBE8AE24210960895E73B885F9F"/>
  </w:style>
  <w:style w:type="paragraph" w:customStyle="1" w:styleId="CCBA3980B8174D0DA9B86E1208110CB4">
    <w:name w:val="CCBA3980B8174D0DA9B86E1208110CB4"/>
  </w:style>
  <w:style w:type="paragraph" w:customStyle="1" w:styleId="24D968BCB6164E9D9594066696CDE1BA">
    <w:name w:val="24D968BCB6164E9D9594066696CDE1BA"/>
  </w:style>
  <w:style w:type="paragraph" w:customStyle="1" w:styleId="8158DEACF8264203BEFDCBF631DF7C88">
    <w:name w:val="8158DEACF8264203BEFDCBF631DF7C88"/>
  </w:style>
  <w:style w:type="paragraph" w:customStyle="1" w:styleId="1CADEFC2FB3F40DAAC40CF4A89B9C8CC">
    <w:name w:val="1CADEFC2FB3F40DAAC40CF4A89B9C8CC"/>
  </w:style>
  <w:style w:type="paragraph" w:customStyle="1" w:styleId="6436088F74404975B522830FB89BE405">
    <w:name w:val="6436088F74404975B522830FB89BE405"/>
  </w:style>
  <w:style w:type="paragraph" w:customStyle="1" w:styleId="428B9BCE0741420893D6F86359C78303">
    <w:name w:val="428B9BCE0741420893D6F86359C78303"/>
  </w:style>
  <w:style w:type="paragraph" w:customStyle="1" w:styleId="1EFBEEF2C0DA45AA940286773363E818">
    <w:name w:val="1EFBEEF2C0DA45AA940286773363E818"/>
  </w:style>
  <w:style w:type="paragraph" w:customStyle="1" w:styleId="E34DA3D7F0F1490384700877EDA0ADA4">
    <w:name w:val="E34DA3D7F0F1490384700877EDA0ADA4"/>
  </w:style>
  <w:style w:type="paragraph" w:customStyle="1" w:styleId="2DB2C93690F94F00BB1DD885EA6C57EB">
    <w:name w:val="2DB2C93690F94F00BB1DD885EA6C57EB"/>
  </w:style>
  <w:style w:type="paragraph" w:customStyle="1" w:styleId="2DFA54A2FE6741B3B8C1AE2B502CE3D0">
    <w:name w:val="2DFA54A2FE6741B3B8C1AE2B502CE3D0"/>
  </w:style>
  <w:style w:type="paragraph" w:customStyle="1" w:styleId="7E1F3CDBB9AE483F810E0127F1327B3F">
    <w:name w:val="7E1F3CDBB9AE483F810E0127F1327B3F"/>
  </w:style>
  <w:style w:type="paragraph" w:customStyle="1" w:styleId="58F2E4C16EC64F3B932119DB3DAC519B">
    <w:name w:val="58F2E4C16EC64F3B932119DB3DAC519B"/>
  </w:style>
  <w:style w:type="paragraph" w:customStyle="1" w:styleId="A31E6D8E3A0F43DFA8E2E8969B448071">
    <w:name w:val="A31E6D8E3A0F43DFA8E2E8969B448071"/>
  </w:style>
  <w:style w:type="paragraph" w:customStyle="1" w:styleId="6BDDE8CDD9D0458E9F7E1BACF380AF47">
    <w:name w:val="6BDDE8CDD9D0458E9F7E1BACF380AF47"/>
  </w:style>
  <w:style w:type="paragraph" w:customStyle="1" w:styleId="C3BAABDCAE2A42889FB2784C443E5B8A">
    <w:name w:val="C3BAABDCAE2A42889FB2784C443E5B8A"/>
  </w:style>
  <w:style w:type="paragraph" w:customStyle="1" w:styleId="14A0563B8D8544BEA3A9A0B79F489BC9">
    <w:name w:val="14A0563B8D8544BEA3A9A0B79F489BC9"/>
  </w:style>
  <w:style w:type="paragraph" w:customStyle="1" w:styleId="81194108DBB54A36A68384F7D07DB8E6">
    <w:name w:val="81194108DBB54A36A68384F7D07DB8E6"/>
  </w:style>
  <w:style w:type="paragraph" w:customStyle="1" w:styleId="F53DDFB5D9A544EA9D73ED73386CD49B">
    <w:name w:val="F53DDFB5D9A544EA9D73ED73386CD49B"/>
  </w:style>
  <w:style w:type="paragraph" w:customStyle="1" w:styleId="0F26E089B16A4E8B813BE9288956A627">
    <w:name w:val="0F26E089B16A4E8B813BE9288956A627"/>
  </w:style>
  <w:style w:type="paragraph" w:customStyle="1" w:styleId="F3956A2305A7449988FBF4A06C887F03">
    <w:name w:val="F3956A2305A7449988FBF4A06C887F03"/>
  </w:style>
  <w:style w:type="paragraph" w:customStyle="1" w:styleId="538FDB87868940B79305830378B2A567">
    <w:name w:val="538FDB87868940B79305830378B2A567"/>
  </w:style>
  <w:style w:type="paragraph" w:customStyle="1" w:styleId="14587147E5F149AC824CE542A1FC61F0">
    <w:name w:val="14587147E5F149AC824CE542A1FC61F0"/>
    <w:rsid w:val="00337F03"/>
  </w:style>
  <w:style w:type="paragraph" w:customStyle="1" w:styleId="91F0A06F57854577B04CA29BE19F2BC3">
    <w:name w:val="91F0A06F57854577B04CA29BE19F2BC3"/>
    <w:rsid w:val="00337F03"/>
  </w:style>
  <w:style w:type="paragraph" w:customStyle="1" w:styleId="5D2C99B267DD477EA2A44FA2837A81B1">
    <w:name w:val="5D2C99B267DD477EA2A44FA2837A81B1"/>
    <w:rsid w:val="00337F03"/>
  </w:style>
  <w:style w:type="paragraph" w:customStyle="1" w:styleId="67D66564FF274797A664B7633E2340DE">
    <w:name w:val="67D66564FF274797A664B7633E2340DE"/>
    <w:rsid w:val="00337F03"/>
  </w:style>
  <w:style w:type="paragraph" w:customStyle="1" w:styleId="0DA50F3AFAE149C08B669BF4719E84C5">
    <w:name w:val="0DA50F3AFAE149C08B669BF4719E84C5"/>
    <w:rsid w:val="0019197C"/>
  </w:style>
  <w:style w:type="paragraph" w:customStyle="1" w:styleId="721FDE1474B340BAAE0F02F39CEBA7A6">
    <w:name w:val="721FDE1474B340BAAE0F02F39CEBA7A6"/>
    <w:rsid w:val="0019197C"/>
  </w:style>
  <w:style w:type="paragraph" w:customStyle="1" w:styleId="75988FC45EF7413F8D9B5C74FC0BFB9F">
    <w:name w:val="75988FC45EF7413F8D9B5C74FC0BFB9F"/>
    <w:rsid w:val="0019197C"/>
  </w:style>
  <w:style w:type="paragraph" w:customStyle="1" w:styleId="DCBD87888847498F9A8D0C5484A0204C">
    <w:name w:val="DCBD87888847498F9A8D0C5484A0204C"/>
    <w:rsid w:val="0019197C"/>
  </w:style>
  <w:style w:type="paragraph" w:customStyle="1" w:styleId="5DCAEBBAB25C456E9A86233C54537DA7">
    <w:name w:val="5DCAEBBAB25C456E9A86233C54537DA7"/>
    <w:rsid w:val="00823E24"/>
  </w:style>
  <w:style w:type="paragraph" w:customStyle="1" w:styleId="A37E0C455BF24FA0A9342F08E32F0033">
    <w:name w:val="A37E0C455BF24FA0A9342F08E32F0033"/>
    <w:rsid w:val="00823E24"/>
  </w:style>
  <w:style w:type="paragraph" w:customStyle="1" w:styleId="1090CA0C3707480390B0DB74FA38AB7A">
    <w:name w:val="1090CA0C3707480390B0DB74FA38AB7A"/>
    <w:rsid w:val="00C62B5C"/>
  </w:style>
  <w:style w:type="paragraph" w:customStyle="1" w:styleId="A28970EBC0F249EC8CE5EE2FBDCBEDD9">
    <w:name w:val="A28970EBC0F249EC8CE5EE2FBDCBEDD9"/>
    <w:rsid w:val="00C62B5C"/>
  </w:style>
  <w:style w:type="paragraph" w:customStyle="1" w:styleId="225A880227154FC7BEA6F45841E58F94">
    <w:name w:val="225A880227154FC7BEA6F45841E58F94"/>
    <w:rsid w:val="00C62B5C"/>
  </w:style>
  <w:style w:type="paragraph" w:customStyle="1" w:styleId="EED9E5D9CBE64E59B487D69EF1E44C10">
    <w:name w:val="EED9E5D9CBE64E59B487D69EF1E44C10"/>
    <w:rsid w:val="00C62B5C"/>
  </w:style>
  <w:style w:type="paragraph" w:customStyle="1" w:styleId="94D9E6BA1F3A43E2A6432806983F88CC">
    <w:name w:val="94D9E6BA1F3A43E2A6432806983F88CC"/>
    <w:rsid w:val="00C62B5C"/>
  </w:style>
  <w:style w:type="paragraph" w:customStyle="1" w:styleId="B9C48606F07A4B0790F823B1B19DA1C1">
    <w:name w:val="B9C48606F07A4B0790F823B1B19DA1C1"/>
    <w:rsid w:val="00C62B5C"/>
  </w:style>
  <w:style w:type="paragraph" w:customStyle="1" w:styleId="4A43188169FD4571A4190F01D1B94897">
    <w:name w:val="4A43188169FD4571A4190F01D1B94897"/>
    <w:rsid w:val="00C62B5C"/>
  </w:style>
  <w:style w:type="paragraph" w:customStyle="1" w:styleId="FD1D6A604D6C4AE48A48506F677963A1">
    <w:name w:val="FD1D6A604D6C4AE48A48506F677963A1"/>
    <w:rsid w:val="00C62B5C"/>
  </w:style>
  <w:style w:type="paragraph" w:customStyle="1" w:styleId="C916F8BA8B7D436484EE9DA7DACD9E23">
    <w:name w:val="C916F8BA8B7D436484EE9DA7DACD9E23"/>
    <w:rsid w:val="00C62B5C"/>
  </w:style>
  <w:style w:type="paragraph" w:customStyle="1" w:styleId="30DE39FD8C99417B9DDBE8041D36835B">
    <w:name w:val="30DE39FD8C99417B9DDBE8041D36835B"/>
    <w:rsid w:val="00C62B5C"/>
  </w:style>
  <w:style w:type="paragraph" w:customStyle="1" w:styleId="94D22E728E0E4024901F06A0645BE9D4">
    <w:name w:val="94D22E728E0E4024901F06A0645BE9D4"/>
    <w:rsid w:val="00C62B5C"/>
  </w:style>
  <w:style w:type="paragraph" w:customStyle="1" w:styleId="DE881C3EC4A74BB291CCA0733F3196BE">
    <w:name w:val="DE881C3EC4A74BB291CCA0733F3196BE"/>
    <w:rsid w:val="00C62B5C"/>
  </w:style>
  <w:style w:type="paragraph" w:customStyle="1" w:styleId="D9FC8D5B7D4E8A4AA154670A29676685">
    <w:name w:val="D9FC8D5B7D4E8A4AA154670A29676685"/>
    <w:rsid w:val="00DB0489"/>
    <w:pPr>
      <w:spacing w:after="0" w:line="240" w:lineRule="auto"/>
    </w:pPr>
    <w:rPr>
      <w:sz w:val="24"/>
      <w:szCs w:val="24"/>
      <w:lang w:eastAsia="ja-JP"/>
    </w:rPr>
  </w:style>
  <w:style w:type="paragraph" w:customStyle="1" w:styleId="45EF0A7A683E1940B0DBC5B19CCD7D3B">
    <w:name w:val="45EF0A7A683E1940B0DBC5B19CCD7D3B"/>
    <w:rsid w:val="00DB0489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2AAA3A-A834-4F42-94BD-9FDA45BC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\Users\Mason\Desktop\TS010173182.dotx</Template>
  <TotalTime>840</TotalTime>
  <Pages>2</Pages>
  <Words>642</Words>
  <Characters>3661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subject/>
  <dc:creator>Mason D. Holt</dc:creator>
  <cp:keywords/>
  <cp:lastModifiedBy>Mason</cp:lastModifiedBy>
  <cp:revision>26</cp:revision>
  <cp:lastPrinted>2014-11-13T01:41:00Z</cp:lastPrinted>
  <dcterms:created xsi:type="dcterms:W3CDTF">2013-10-12T21:07:00Z</dcterms:created>
  <dcterms:modified xsi:type="dcterms:W3CDTF">2014-11-13T01:51:00Z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